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6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3237"/>
        <w:gridCol w:w="2268"/>
        <w:gridCol w:w="2551"/>
      </w:tblGrid>
      <w:tr w:rsidR="00955C1A" w14:paraId="5EA23DA6" w14:textId="77777777" w:rsidTr="00EF3B28">
        <w:trPr>
          <w:trHeight w:val="47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3230A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bookmarkStart w:id="0" w:name="_GoBack" w:colFirst="0" w:colLast="0"/>
            <w:r>
              <w:rPr>
                <w:rFonts w:cs="Arial"/>
                <w:b/>
                <w:sz w:val="22"/>
                <w:szCs w:val="22"/>
              </w:rPr>
              <w:t>Lugar: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40D67" w14:textId="4F83C822" w:rsidR="00955C1A" w:rsidRDefault="00756489" w:rsidP="00FF45E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 línea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2E8EE" w14:textId="77777777" w:rsidR="00955C1A" w:rsidRPr="00EF3B28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EF3B28">
              <w:rPr>
                <w:rFonts w:cs="Arial"/>
                <w:b/>
                <w:sz w:val="22"/>
                <w:szCs w:val="22"/>
              </w:rPr>
              <w:t>F</w:t>
            </w:r>
            <w:r>
              <w:rPr>
                <w:rFonts w:cs="Arial"/>
                <w:b/>
                <w:sz w:val="22"/>
                <w:szCs w:val="22"/>
              </w:rPr>
              <w:t>e</w:t>
            </w:r>
            <w:r w:rsidRPr="00EF3B28">
              <w:rPr>
                <w:rFonts w:cs="Arial"/>
                <w:b/>
                <w:sz w:val="22"/>
                <w:szCs w:val="22"/>
              </w:rPr>
              <w:t>cha</w:t>
            </w:r>
            <w:r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EDB5C" w14:textId="12B37762" w:rsidR="00955C1A" w:rsidRDefault="00756489" w:rsidP="00FF45E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  <w:r w:rsidR="000C43A6">
              <w:rPr>
                <w:rFonts w:cs="Arial"/>
                <w:szCs w:val="24"/>
              </w:rPr>
              <w:t>/9/2019</w:t>
            </w:r>
          </w:p>
        </w:tc>
      </w:tr>
      <w:tr w:rsidR="00955C1A" w14:paraId="06D6101C" w14:textId="77777777" w:rsidTr="00797A85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3F25B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inicio: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559DD" w14:textId="5CAEF10A" w:rsidR="00955C1A" w:rsidRDefault="00756489" w:rsidP="00FF45E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  <w:r w:rsidR="000C43A6">
              <w:rPr>
                <w:rFonts w:cs="Arial"/>
                <w:szCs w:val="24"/>
              </w:rPr>
              <w:t>:</w:t>
            </w:r>
            <w:r>
              <w:rPr>
                <w:rFonts w:cs="Arial"/>
                <w:szCs w:val="24"/>
              </w:rPr>
              <w:t>15</w:t>
            </w:r>
            <w:r w:rsidR="000C43A6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pm</w:t>
            </w:r>
            <w:r w:rsidR="000C43A6">
              <w:rPr>
                <w:rFonts w:cs="Arial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52DBA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</w:p>
          <w:p w14:paraId="46582C7C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finalización:</w:t>
            </w:r>
          </w:p>
          <w:p w14:paraId="3FAF6AE3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45823" w14:textId="5389E1B3" w:rsidR="00955C1A" w:rsidRDefault="00EE6466" w:rsidP="00FF45E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  <w:r w:rsidR="000C43A6">
              <w:rPr>
                <w:rFonts w:cs="Arial"/>
                <w:szCs w:val="24"/>
              </w:rPr>
              <w:t>:</w:t>
            </w:r>
            <w:r>
              <w:rPr>
                <w:rFonts w:cs="Arial"/>
                <w:szCs w:val="24"/>
              </w:rPr>
              <w:t>0</w:t>
            </w:r>
            <w:r w:rsidR="000C43A6">
              <w:rPr>
                <w:rFonts w:cs="Arial"/>
                <w:szCs w:val="24"/>
              </w:rPr>
              <w:t xml:space="preserve">0 </w:t>
            </w:r>
            <w:r>
              <w:rPr>
                <w:rFonts w:cs="Arial"/>
                <w:szCs w:val="24"/>
              </w:rPr>
              <w:t>pm</w:t>
            </w:r>
            <w:r w:rsidR="000C43A6">
              <w:rPr>
                <w:rFonts w:cs="Arial"/>
                <w:szCs w:val="24"/>
              </w:rPr>
              <w:t>.</w:t>
            </w:r>
          </w:p>
        </w:tc>
      </w:tr>
      <w:bookmarkEnd w:id="0"/>
    </w:tbl>
    <w:p w14:paraId="5D34AA08" w14:textId="77777777" w:rsidR="00E86493" w:rsidRDefault="00E86493" w:rsidP="00E86493"/>
    <w:p w14:paraId="486BE706" w14:textId="77777777" w:rsidR="00E86493" w:rsidRPr="00F13D80" w:rsidRDefault="00E86493" w:rsidP="00E86493">
      <w:pPr>
        <w:rPr>
          <w:b/>
        </w:rPr>
      </w:pPr>
      <w:r w:rsidRPr="00F13D80">
        <w:rPr>
          <w:b/>
        </w:rPr>
        <w:t xml:space="preserve">Objetivo </w:t>
      </w:r>
    </w:p>
    <w:p w14:paraId="6E8A9D28" w14:textId="77777777" w:rsidR="00E86493" w:rsidRDefault="00E86493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86493" w14:paraId="2983B769" w14:textId="77777777" w:rsidTr="00543961">
        <w:tc>
          <w:tcPr>
            <w:tcW w:w="9889" w:type="dxa"/>
            <w:shd w:val="clear" w:color="auto" w:fill="auto"/>
          </w:tcPr>
          <w:p w14:paraId="237A650F" w14:textId="5B300710" w:rsidR="002E10E5" w:rsidRDefault="00EE6466" w:rsidP="00DD346B">
            <w:pPr>
              <w:jc w:val="both"/>
            </w:pPr>
            <w:r>
              <w:t>Diagramas de estado y gestor de reportes</w:t>
            </w:r>
            <w:r w:rsidR="0078069E">
              <w:t>.</w:t>
            </w:r>
          </w:p>
        </w:tc>
      </w:tr>
    </w:tbl>
    <w:p w14:paraId="06BB97A1" w14:textId="65B4AD77" w:rsidR="0077253C" w:rsidRDefault="0077253C" w:rsidP="00E86493"/>
    <w:p w14:paraId="5F6F8DFD" w14:textId="77777777" w:rsidR="0077253C" w:rsidRDefault="0077253C" w:rsidP="00E86493"/>
    <w:p w14:paraId="0FFF3ED4" w14:textId="5FC25CB9" w:rsidR="00E86493" w:rsidRPr="00F13D80" w:rsidRDefault="00D712D6" w:rsidP="00E86493">
      <w:pPr>
        <w:rPr>
          <w:b/>
        </w:rPr>
      </w:pPr>
      <w:r>
        <w:rPr>
          <w:b/>
        </w:rPr>
        <w:t>Temas Tratados</w:t>
      </w:r>
      <w:r w:rsidR="00E86493" w:rsidRPr="00F13D80">
        <w:rPr>
          <w:b/>
        </w:rPr>
        <w:t xml:space="preserve"> </w:t>
      </w:r>
    </w:p>
    <w:p w14:paraId="4E1A0862" w14:textId="77777777" w:rsidR="00E216AF" w:rsidRDefault="00E216AF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</w:tblGrid>
      <w:tr w:rsidR="002E10E5" w14:paraId="08B4FED4" w14:textId="77777777" w:rsidTr="00543961">
        <w:tc>
          <w:tcPr>
            <w:tcW w:w="534" w:type="dxa"/>
            <w:shd w:val="clear" w:color="auto" w:fill="auto"/>
          </w:tcPr>
          <w:p w14:paraId="57C06860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1</w:t>
            </w:r>
          </w:p>
        </w:tc>
        <w:tc>
          <w:tcPr>
            <w:tcW w:w="9355" w:type="dxa"/>
            <w:shd w:val="clear" w:color="auto" w:fill="auto"/>
          </w:tcPr>
          <w:p w14:paraId="0B70FD60" w14:textId="2FB0462E" w:rsidR="002E10E5" w:rsidRDefault="00B12979" w:rsidP="002E10E5">
            <w:bookmarkStart w:id="1" w:name="_Hlk18938476"/>
            <w:bookmarkStart w:id="2" w:name="_Hlk18562973"/>
            <w:r>
              <w:t xml:space="preserve">Retroalimentación del análisis del </w:t>
            </w:r>
            <w:bookmarkEnd w:id="1"/>
            <w:proofErr w:type="spellStart"/>
            <w:r>
              <w:t>Reporteador</w:t>
            </w:r>
            <w:proofErr w:type="spellEnd"/>
            <w:r w:rsidR="000C43A6">
              <w:t>.</w:t>
            </w:r>
            <w:bookmarkEnd w:id="2"/>
          </w:p>
        </w:tc>
      </w:tr>
      <w:tr w:rsidR="00317C30" w14:paraId="7731D988" w14:textId="77777777" w:rsidTr="00543961">
        <w:tc>
          <w:tcPr>
            <w:tcW w:w="534" w:type="dxa"/>
            <w:shd w:val="clear" w:color="auto" w:fill="auto"/>
          </w:tcPr>
          <w:p w14:paraId="632823B3" w14:textId="4E732573" w:rsidR="00317C30" w:rsidRPr="00543961" w:rsidRDefault="00317C30" w:rsidP="0054396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55" w:type="dxa"/>
            <w:shd w:val="clear" w:color="auto" w:fill="auto"/>
          </w:tcPr>
          <w:p w14:paraId="15EE6F55" w14:textId="09AC553A" w:rsidR="00317C30" w:rsidRDefault="00A444CC" w:rsidP="002E10E5">
            <w:bookmarkStart w:id="3" w:name="_Hlk18941118"/>
            <w:bookmarkStart w:id="4" w:name="_Hlk18564624"/>
            <w:r>
              <w:t>Diagrama de estado</w:t>
            </w:r>
            <w:bookmarkEnd w:id="3"/>
            <w:r w:rsidR="00317C30">
              <w:t>.</w:t>
            </w:r>
            <w:bookmarkEnd w:id="4"/>
          </w:p>
        </w:tc>
      </w:tr>
    </w:tbl>
    <w:p w14:paraId="183AC4C2" w14:textId="77777777" w:rsidR="008476AF" w:rsidRDefault="008476AF" w:rsidP="00E86493"/>
    <w:p w14:paraId="71F0D8B5" w14:textId="77777777" w:rsidR="006C19D4" w:rsidRDefault="006C19D4" w:rsidP="00E86493"/>
    <w:p w14:paraId="1959CCDE" w14:textId="1CA95634" w:rsidR="00CD0732" w:rsidRDefault="00B12979" w:rsidP="00CD0732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GT"/>
        </w:rPr>
      </w:pPr>
      <w:bookmarkStart w:id="5" w:name="_Hlk18564460"/>
      <w:r w:rsidRPr="00B12979">
        <w:rPr>
          <w:rFonts w:ascii="Arial" w:hAnsi="Arial" w:cs="Arial"/>
          <w:b/>
          <w:bCs/>
          <w:sz w:val="24"/>
          <w:szCs w:val="24"/>
          <w:lang w:val="es-GT"/>
        </w:rPr>
        <w:t>Retroalimentación del análisis del</w:t>
      </w:r>
      <w:r w:rsidR="000C43A6">
        <w:rPr>
          <w:rFonts w:ascii="Arial" w:hAnsi="Arial" w:cs="Arial"/>
          <w:b/>
          <w:bCs/>
          <w:sz w:val="24"/>
          <w:szCs w:val="24"/>
          <w:lang w:val="es-GT"/>
        </w:rPr>
        <w:t xml:space="preserve"> </w:t>
      </w:r>
      <w:proofErr w:type="spellStart"/>
      <w:r w:rsidR="000C43A6" w:rsidRPr="000C43A6">
        <w:rPr>
          <w:rFonts w:ascii="Arial" w:hAnsi="Arial" w:cs="Arial"/>
          <w:b/>
          <w:bCs/>
          <w:sz w:val="24"/>
          <w:szCs w:val="24"/>
          <w:lang w:val="es-GT"/>
        </w:rPr>
        <w:t>Reporteador</w:t>
      </w:r>
      <w:proofErr w:type="spellEnd"/>
      <w:r w:rsidR="000C43A6" w:rsidRPr="000C43A6">
        <w:rPr>
          <w:rFonts w:ascii="Arial" w:hAnsi="Arial" w:cs="Arial"/>
          <w:b/>
          <w:bCs/>
          <w:sz w:val="24"/>
          <w:szCs w:val="24"/>
          <w:lang w:val="es-GT"/>
        </w:rPr>
        <w:t>.</w:t>
      </w:r>
    </w:p>
    <w:bookmarkEnd w:id="5"/>
    <w:p w14:paraId="286D52F5" w14:textId="502AF182" w:rsidR="00317C30" w:rsidRPr="000C43A6" w:rsidRDefault="00B12979" w:rsidP="00317C30">
      <w:pPr>
        <w:pStyle w:val="Prrafodelista"/>
        <w:tabs>
          <w:tab w:val="left" w:pos="4080"/>
        </w:tabs>
        <w:ind w:left="785"/>
        <w:rPr>
          <w:rFonts w:ascii="Arial" w:hAnsi="Arial" w:cs="Arial"/>
          <w:bCs/>
          <w:sz w:val="24"/>
          <w:szCs w:val="24"/>
          <w:lang w:val="es-GT"/>
        </w:rPr>
      </w:pPr>
      <w:r>
        <w:rPr>
          <w:rFonts w:ascii="Arial" w:hAnsi="Arial" w:cs="Arial"/>
          <w:bCs/>
          <w:sz w:val="24"/>
          <w:szCs w:val="24"/>
          <w:lang w:val="es-GT"/>
        </w:rPr>
        <w:t>Explicación de cómo funciona el componente, botones, pantallas y vistas</w:t>
      </w:r>
      <w:r w:rsidR="00317C30">
        <w:rPr>
          <w:rFonts w:ascii="Arial" w:hAnsi="Arial" w:cs="Arial"/>
          <w:bCs/>
          <w:sz w:val="24"/>
          <w:szCs w:val="24"/>
          <w:lang w:val="es-GT"/>
        </w:rPr>
        <w:t>.</w:t>
      </w:r>
    </w:p>
    <w:p w14:paraId="35A810F9" w14:textId="41F76836" w:rsidR="00317C30" w:rsidRPr="00317C30" w:rsidRDefault="00C22F3A" w:rsidP="00317C30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s-GT"/>
        </w:rPr>
      </w:pPr>
      <w:r w:rsidRPr="00C22F3A">
        <w:rPr>
          <w:rFonts w:ascii="Arial" w:hAnsi="Arial" w:cs="Arial"/>
          <w:b/>
          <w:sz w:val="24"/>
          <w:szCs w:val="24"/>
          <w:lang w:val="es-GT"/>
        </w:rPr>
        <w:t>Diagrama de estado</w:t>
      </w:r>
      <w:r w:rsidR="00317C30" w:rsidRPr="00317C30">
        <w:rPr>
          <w:rFonts w:ascii="Arial" w:hAnsi="Arial" w:cs="Arial"/>
          <w:b/>
          <w:sz w:val="24"/>
          <w:szCs w:val="24"/>
          <w:lang w:val="es-GT"/>
        </w:rPr>
        <w:t>.</w:t>
      </w:r>
    </w:p>
    <w:p w14:paraId="728B36B6" w14:textId="77DBEF19" w:rsidR="00E86493" w:rsidRDefault="00317C30" w:rsidP="00317C30">
      <w:pPr>
        <w:pStyle w:val="Prrafodelista"/>
        <w:ind w:left="785"/>
        <w:rPr>
          <w:rFonts w:ascii="Arial" w:hAnsi="Arial" w:cs="Arial"/>
          <w:sz w:val="24"/>
          <w:szCs w:val="24"/>
          <w:lang w:val="es-GT"/>
        </w:rPr>
      </w:pPr>
      <w:r w:rsidRPr="00317C30">
        <w:rPr>
          <w:rFonts w:ascii="Arial" w:hAnsi="Arial" w:cs="Arial"/>
          <w:sz w:val="24"/>
          <w:szCs w:val="24"/>
          <w:lang w:val="es-GT"/>
        </w:rPr>
        <w:t xml:space="preserve">Se </w:t>
      </w:r>
      <w:r w:rsidR="00C22F3A">
        <w:rPr>
          <w:rFonts w:ascii="Arial" w:hAnsi="Arial" w:cs="Arial"/>
          <w:sz w:val="24"/>
          <w:szCs w:val="24"/>
          <w:lang w:val="es-GT"/>
        </w:rPr>
        <w:t>realizo una lluvia de ideas grupal que al unirlas se logró llegar al diagrama final de estados</w:t>
      </w:r>
      <w:r w:rsidRPr="00317C30">
        <w:rPr>
          <w:rFonts w:ascii="Arial" w:hAnsi="Arial" w:cs="Arial"/>
          <w:sz w:val="24"/>
          <w:szCs w:val="24"/>
          <w:lang w:val="es-GT"/>
        </w:rPr>
        <w:t>.</w:t>
      </w:r>
    </w:p>
    <w:p w14:paraId="4B708240" w14:textId="2390BB3F" w:rsidR="00DB05B6" w:rsidRDefault="00DB05B6" w:rsidP="00317C30">
      <w:pPr>
        <w:pStyle w:val="Prrafodelista"/>
        <w:ind w:left="785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El siguiente diagrama de estado es: Gestor de Reportes</w:t>
      </w:r>
      <w:r w:rsidR="0062101D">
        <w:rPr>
          <w:rFonts w:ascii="Arial" w:hAnsi="Arial" w:cs="Arial"/>
          <w:sz w:val="24"/>
          <w:szCs w:val="24"/>
          <w:lang w:val="es-GT"/>
        </w:rPr>
        <w:t xml:space="preserve"> Llenar Reporte</w:t>
      </w:r>
      <w:r>
        <w:rPr>
          <w:rFonts w:ascii="Arial" w:hAnsi="Arial" w:cs="Arial"/>
          <w:sz w:val="24"/>
          <w:szCs w:val="24"/>
          <w:lang w:val="es-GT"/>
        </w:rPr>
        <w:t xml:space="preserve"> para </w:t>
      </w:r>
      <w:r w:rsidR="0074641B">
        <w:rPr>
          <w:rFonts w:ascii="Arial" w:hAnsi="Arial" w:cs="Arial"/>
          <w:sz w:val="24"/>
          <w:szCs w:val="24"/>
          <w:lang w:val="es-GT"/>
        </w:rPr>
        <w:t>Botón Imprimir</w:t>
      </w:r>
    </w:p>
    <w:p w14:paraId="5B8C6E9D" w14:textId="5F700804" w:rsidR="0078069E" w:rsidRDefault="0062101D" w:rsidP="00317C30">
      <w:pPr>
        <w:pStyle w:val="Prrafodelista"/>
        <w:ind w:left="785"/>
        <w:rPr>
          <w:rFonts w:ascii="Arial" w:hAnsi="Arial" w:cs="Arial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67F05ED0" wp14:editId="673F40D5">
            <wp:extent cx="5971540" cy="28714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CBE0" w14:textId="7FF26BE8" w:rsidR="0074641B" w:rsidRDefault="0074641B" w:rsidP="0074641B">
      <w:pPr>
        <w:pStyle w:val="Prrafodelista"/>
        <w:ind w:left="785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lastRenderedPageBreak/>
        <w:t>El siguiente diagrama de estado es: Gestor de Reportes</w:t>
      </w:r>
      <w:r w:rsidR="0062101D">
        <w:rPr>
          <w:rFonts w:ascii="Arial" w:hAnsi="Arial" w:cs="Arial"/>
          <w:sz w:val="24"/>
          <w:szCs w:val="24"/>
          <w:lang w:val="es-GT"/>
        </w:rPr>
        <w:t xml:space="preserve"> Llenar Reporte</w:t>
      </w:r>
      <w:r>
        <w:rPr>
          <w:rFonts w:ascii="Arial" w:hAnsi="Arial" w:cs="Arial"/>
          <w:sz w:val="24"/>
          <w:szCs w:val="24"/>
          <w:lang w:val="es-GT"/>
        </w:rPr>
        <w:t xml:space="preserve"> para MDI</w:t>
      </w:r>
    </w:p>
    <w:p w14:paraId="013B6253" w14:textId="6F72DD00" w:rsidR="0074641B" w:rsidRDefault="0062101D" w:rsidP="0074641B">
      <w:pPr>
        <w:pStyle w:val="Prrafodelista"/>
        <w:ind w:left="785"/>
        <w:rPr>
          <w:rFonts w:ascii="Arial" w:hAnsi="Arial" w:cs="Arial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249534C0" wp14:editId="519109F8">
            <wp:extent cx="5971540" cy="2609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DB1E" w14:textId="0778BFD2" w:rsidR="0074641B" w:rsidRDefault="0074641B" w:rsidP="0074641B">
      <w:pPr>
        <w:pStyle w:val="Prrafodelista"/>
        <w:ind w:left="785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El siguiente diagrama de estado es: Gestor de Reportes </w:t>
      </w:r>
      <w:r w:rsidR="0062101D">
        <w:rPr>
          <w:rFonts w:ascii="Arial" w:hAnsi="Arial" w:cs="Arial"/>
          <w:sz w:val="24"/>
          <w:szCs w:val="24"/>
          <w:lang w:val="es-GT"/>
        </w:rPr>
        <w:t>Configuración para MDI</w:t>
      </w:r>
    </w:p>
    <w:p w14:paraId="198FB0E4" w14:textId="59C46DB5" w:rsidR="0074641B" w:rsidRDefault="0062101D" w:rsidP="0074641B">
      <w:pPr>
        <w:pStyle w:val="Prrafodelista"/>
        <w:ind w:left="785"/>
        <w:rPr>
          <w:rFonts w:ascii="Arial" w:hAnsi="Arial" w:cs="Arial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5FB1AAA5" wp14:editId="6942CAAB">
            <wp:extent cx="5971540" cy="3752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F4AE" w14:textId="77777777" w:rsidR="00C22F3A" w:rsidRPr="00317C30" w:rsidRDefault="00C22F3A" w:rsidP="00317C30">
      <w:pPr>
        <w:pStyle w:val="Prrafodelista"/>
        <w:ind w:left="785"/>
        <w:rPr>
          <w:rFonts w:ascii="Arial" w:hAnsi="Arial" w:cs="Arial"/>
          <w:sz w:val="24"/>
          <w:szCs w:val="24"/>
          <w:lang w:val="es-GT"/>
        </w:rPr>
      </w:pPr>
    </w:p>
    <w:tbl>
      <w:tblPr>
        <w:tblW w:w="9568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"/>
        <w:gridCol w:w="8714"/>
      </w:tblGrid>
      <w:tr w:rsidR="008476AF" w:rsidRPr="00ED4FB2" w14:paraId="6559BFA3" w14:textId="77777777" w:rsidTr="008476AF">
        <w:trPr>
          <w:tblHeader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1BED927" w14:textId="1E653042" w:rsidR="008476AF" w:rsidRPr="00ED4FB2" w:rsidRDefault="008476AF" w:rsidP="005D5BAE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No.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9DA2E1" w14:textId="77777777" w:rsidR="008476AF" w:rsidRPr="00ED4FB2" w:rsidRDefault="008476AF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Comentarios y</w:t>
            </w:r>
            <w:r>
              <w:rPr>
                <w:rFonts w:cs="Arial"/>
                <w:b/>
                <w:szCs w:val="24"/>
              </w:rPr>
              <w:t>/</w:t>
            </w:r>
            <w:r w:rsidRPr="00ED4FB2">
              <w:rPr>
                <w:rFonts w:cs="Arial"/>
                <w:b/>
                <w:szCs w:val="24"/>
              </w:rPr>
              <w:t>o acuerdos</w:t>
            </w:r>
          </w:p>
        </w:tc>
      </w:tr>
      <w:tr w:rsidR="008476AF" w:rsidRPr="00ED4FB2" w14:paraId="715F7373" w14:textId="77777777" w:rsidTr="008476AF">
        <w:trPr>
          <w:trHeight w:val="5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9ABC7" w14:textId="77777777" w:rsidR="008476AF" w:rsidRPr="00ED4FB2" w:rsidRDefault="008476AF" w:rsidP="005622B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6DFC9C8" w14:textId="7F9AEE3E" w:rsidR="008476AF" w:rsidRPr="008476AF" w:rsidRDefault="0062101D" w:rsidP="00DD346B">
            <w:pPr>
              <w:jc w:val="both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Cristhian de León </w:t>
            </w:r>
            <w:r w:rsidR="00EE6466">
              <w:rPr>
                <w:rFonts w:cs="Arial"/>
                <w:bCs/>
                <w:szCs w:val="24"/>
              </w:rPr>
              <w:t>confirma su asistencia para mañana</w:t>
            </w:r>
            <w:r w:rsidR="00317C30">
              <w:rPr>
                <w:rFonts w:cs="Arial"/>
                <w:bCs/>
                <w:szCs w:val="24"/>
              </w:rPr>
              <w:t>.</w:t>
            </w:r>
          </w:p>
        </w:tc>
      </w:tr>
      <w:tr w:rsidR="00EE6466" w:rsidRPr="00ED4FB2" w14:paraId="5FAF32B9" w14:textId="77777777" w:rsidTr="008476AF">
        <w:trPr>
          <w:trHeight w:val="5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99FCAE" w14:textId="5F39DE63" w:rsidR="00EE6466" w:rsidRPr="00ED4FB2" w:rsidRDefault="00EE6466" w:rsidP="005622B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7F8F74" w14:textId="54EBED0D" w:rsidR="00EE6466" w:rsidRDefault="00EE6466" w:rsidP="00DD346B">
            <w:pPr>
              <w:jc w:val="both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Se realizaron los diagramas de estados.</w:t>
            </w:r>
          </w:p>
        </w:tc>
      </w:tr>
    </w:tbl>
    <w:p w14:paraId="719FB58A" w14:textId="77777777" w:rsidR="008476AF" w:rsidRDefault="008476AF" w:rsidP="00D712D6">
      <w:pPr>
        <w:spacing w:before="20" w:after="20"/>
        <w:rPr>
          <w:lang w:val="es-MX"/>
        </w:rPr>
      </w:pPr>
    </w:p>
    <w:p w14:paraId="35FC54B5" w14:textId="77777777" w:rsidR="00D712D6" w:rsidRDefault="00D712D6" w:rsidP="00D712D6">
      <w:pPr>
        <w:spacing w:before="20" w:after="20"/>
      </w:pPr>
    </w:p>
    <w:tbl>
      <w:tblPr>
        <w:tblW w:w="94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8"/>
      </w:tblGrid>
      <w:tr w:rsidR="00865ACF" w:rsidRPr="00865ACF" w14:paraId="02EFB916" w14:textId="77777777" w:rsidTr="008476AF">
        <w:trPr>
          <w:trHeight w:val="315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57896" w14:textId="37F69EAD" w:rsidR="00865ACF" w:rsidRPr="00BB629E" w:rsidRDefault="00DD346B" w:rsidP="00D712D6">
            <w:pPr>
              <w:jc w:val="center"/>
              <w:rPr>
                <w:rFonts w:cs="Arial"/>
                <w:b/>
                <w:bCs/>
                <w:color w:val="000000"/>
                <w:sz w:val="20"/>
                <w:lang w:eastAsia="es-GT"/>
              </w:rPr>
            </w:pPr>
            <w:r w:rsidRPr="008476AF">
              <w:rPr>
                <w:rFonts w:cs="Arial"/>
                <w:b/>
                <w:bCs/>
                <w:color w:val="000000"/>
                <w:szCs w:val="24"/>
                <w:lang w:eastAsia="es-GT"/>
              </w:rPr>
              <w:t>Participantes</w:t>
            </w:r>
            <w:r w:rsidR="008476AF" w:rsidRPr="008476AF">
              <w:rPr>
                <w:rFonts w:cs="Arial"/>
                <w:b/>
                <w:bCs/>
                <w:color w:val="000000"/>
                <w:szCs w:val="24"/>
                <w:lang w:eastAsia="es-GT"/>
              </w:rPr>
              <w:t xml:space="preserve"> </w:t>
            </w:r>
          </w:p>
        </w:tc>
      </w:tr>
      <w:tr w:rsidR="00D712D6" w:rsidRPr="000C43A6" w14:paraId="6612F112" w14:textId="77777777" w:rsidTr="008476AF">
        <w:trPr>
          <w:trHeight w:val="315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E7DCEA" w14:textId="0D0D076A" w:rsidR="00D712D6" w:rsidRPr="000C43A6" w:rsidRDefault="000C43A6" w:rsidP="00D712D6">
            <w:pPr>
              <w:jc w:val="center"/>
              <w:rPr>
                <w:rFonts w:cs="Arial"/>
                <w:color w:val="000000"/>
                <w:szCs w:val="24"/>
                <w:lang w:eastAsia="es-GT"/>
              </w:rPr>
            </w:pPr>
            <w:r w:rsidRPr="000C43A6">
              <w:rPr>
                <w:rFonts w:cs="Arial"/>
                <w:color w:val="000000"/>
                <w:szCs w:val="24"/>
                <w:lang w:eastAsia="es-GT"/>
              </w:rPr>
              <w:t>Grupo #5 de análisis de sistemas II</w:t>
            </w:r>
          </w:p>
        </w:tc>
      </w:tr>
    </w:tbl>
    <w:p w14:paraId="78038930" w14:textId="77777777" w:rsidR="00FF45EB" w:rsidRDefault="00FF45EB" w:rsidP="00865ACF">
      <w:pPr>
        <w:spacing w:before="20" w:after="20"/>
        <w:rPr>
          <w:rFonts w:cs="Arial"/>
          <w:szCs w:val="24"/>
          <w:lang w:val="es-ES"/>
        </w:rPr>
      </w:pPr>
    </w:p>
    <w:p w14:paraId="7F001F7F" w14:textId="77777777" w:rsidR="00FF45EB" w:rsidRDefault="00FF45EB" w:rsidP="008476AF">
      <w:pPr>
        <w:spacing w:before="20" w:after="20"/>
        <w:rPr>
          <w:rFonts w:cs="Arial"/>
          <w:szCs w:val="24"/>
          <w:lang w:val="es-ES"/>
        </w:rPr>
      </w:pPr>
    </w:p>
    <w:sectPr w:rsidR="00FF45EB" w:rsidSect="00836F1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30" w:right="1418" w:bottom="567" w:left="1418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D459C" w14:textId="77777777" w:rsidR="00B0044C" w:rsidRDefault="00B0044C">
      <w:r>
        <w:separator/>
      </w:r>
    </w:p>
  </w:endnote>
  <w:endnote w:type="continuationSeparator" w:id="0">
    <w:p w14:paraId="307AD468" w14:textId="77777777" w:rsidR="00B0044C" w:rsidRDefault="00B0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izQuadrata BT">
    <w:altName w:val="Arial Black"/>
    <w:charset w:val="00"/>
    <w:family w:val="swiss"/>
    <w:pitch w:val="variable"/>
    <w:sig w:usb0="00000007" w:usb1="00000000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9CE5" w14:textId="77777777" w:rsidR="00341BAA" w:rsidRDefault="00341BA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ACCB744" w14:textId="77777777" w:rsidR="00341BAA" w:rsidRDefault="00341BA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2E883" w14:textId="77777777" w:rsidR="00805CAD" w:rsidRDefault="00805CAD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5ED8C9" w14:textId="77777777" w:rsidR="00805CAD" w:rsidRDefault="00805C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C8268" w14:textId="77777777" w:rsidR="00EF3B28" w:rsidRDefault="00EF3B28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73A32D" w14:textId="77777777" w:rsidR="00EF3B28" w:rsidRDefault="00EF3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9F893" w14:textId="77777777" w:rsidR="00B0044C" w:rsidRDefault="00B0044C">
      <w:r>
        <w:separator/>
      </w:r>
    </w:p>
  </w:footnote>
  <w:footnote w:type="continuationSeparator" w:id="0">
    <w:p w14:paraId="67016584" w14:textId="77777777" w:rsidR="00B0044C" w:rsidRDefault="00B00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766" w:type="dxa"/>
      <w:tblInd w:w="-601" w:type="dxa"/>
      <w:tblLook w:val="04A0" w:firstRow="1" w:lastRow="0" w:firstColumn="1" w:lastColumn="0" w:noHBand="0" w:noVBand="1"/>
    </w:tblPr>
    <w:tblGrid>
      <w:gridCol w:w="3066"/>
      <w:gridCol w:w="6289"/>
      <w:gridCol w:w="2411"/>
    </w:tblGrid>
    <w:tr w:rsidR="00C42E86" w14:paraId="76EDD1A4" w14:textId="77777777" w:rsidTr="00836F1D">
      <w:trPr>
        <w:trHeight w:val="1700"/>
      </w:trPr>
      <w:tc>
        <w:tcPr>
          <w:tcW w:w="1985" w:type="dxa"/>
          <w:shd w:val="clear" w:color="auto" w:fill="auto"/>
        </w:tcPr>
        <w:p w14:paraId="5364B986" w14:textId="77777777" w:rsidR="00C42E86" w:rsidRDefault="00174FAC" w:rsidP="0020756A">
          <w:pPr>
            <w:pStyle w:val="Encabezado"/>
            <w:jc w:val="right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86912" behindDoc="1" locked="0" layoutInCell="1" allowOverlap="1" wp14:anchorId="785DD244" wp14:editId="425868EC">
                <wp:simplePos x="0" y="0"/>
                <wp:positionH relativeFrom="column">
                  <wp:posOffset>-23495</wp:posOffset>
                </wp:positionH>
                <wp:positionV relativeFrom="paragraph">
                  <wp:posOffset>161925</wp:posOffset>
                </wp:positionV>
                <wp:extent cx="1808480" cy="904875"/>
                <wp:effectExtent l="0" t="0" r="1270" b="9525"/>
                <wp:wrapTopAndBottom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848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88" w:type="dxa"/>
          <w:shd w:val="clear" w:color="auto" w:fill="auto"/>
        </w:tcPr>
        <w:p w14:paraId="5A2E1967" w14:textId="77777777" w:rsidR="00C42E86" w:rsidRPr="009744CA" w:rsidRDefault="00C42E86" w:rsidP="0020756A">
          <w:pPr>
            <w:jc w:val="center"/>
            <w:rPr>
              <w:b/>
            </w:rPr>
          </w:pPr>
        </w:p>
        <w:p w14:paraId="35916873" w14:textId="77777777" w:rsidR="00C42E86" w:rsidRPr="009744CA" w:rsidRDefault="00C42E86" w:rsidP="0020756A">
          <w:pPr>
            <w:jc w:val="center"/>
            <w:rPr>
              <w:b/>
              <w:sz w:val="28"/>
            </w:rPr>
          </w:pPr>
        </w:p>
        <w:p w14:paraId="2660CA10" w14:textId="01A374E3" w:rsidR="00865ACF" w:rsidRDefault="00865ACF" w:rsidP="00865ACF">
          <w:pPr>
            <w:ind w:left="-108" w:right="-107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MINUTA</w:t>
          </w:r>
          <w:r w:rsidR="000C43A6">
            <w:rPr>
              <w:b/>
              <w:sz w:val="28"/>
            </w:rPr>
            <w:t xml:space="preserve"> #</w:t>
          </w:r>
          <w:r w:rsidR="00756489">
            <w:rPr>
              <w:b/>
              <w:sz w:val="28"/>
            </w:rPr>
            <w:t>2</w:t>
          </w:r>
        </w:p>
        <w:p w14:paraId="7C983E76" w14:textId="2E6E791F" w:rsidR="00C42E86" w:rsidRDefault="00865ACF" w:rsidP="00756489">
          <w:pPr>
            <w:ind w:left="-108" w:right="-107"/>
            <w:jc w:val="center"/>
          </w:pPr>
          <w:r>
            <w:t xml:space="preserve">REUNION </w:t>
          </w:r>
          <w:r w:rsidR="00756489">
            <w:t>GENERAL</w:t>
          </w:r>
        </w:p>
      </w:tc>
      <w:tc>
        <w:tcPr>
          <w:tcW w:w="2693" w:type="dxa"/>
          <w:shd w:val="clear" w:color="auto" w:fill="auto"/>
        </w:tcPr>
        <w:p w14:paraId="77A13AC3" w14:textId="77777777" w:rsidR="00C42E86" w:rsidRDefault="00C42E86" w:rsidP="0020756A">
          <w:pPr>
            <w:pStyle w:val="Encabezado"/>
            <w:jc w:val="right"/>
          </w:pPr>
        </w:p>
        <w:p w14:paraId="7F583B74" w14:textId="77777777" w:rsidR="00C42E86" w:rsidRDefault="00C42E86" w:rsidP="0020756A">
          <w:pPr>
            <w:pStyle w:val="Encabezado"/>
            <w:jc w:val="right"/>
          </w:pPr>
          <w:r w:rsidRPr="00836F1D">
            <w:rPr>
              <w:color w:val="FFFFFF" w:themeColor="background1"/>
              <w:sz w:val="20"/>
            </w:rPr>
            <w:t>F__-v01-__-P__-v__</w:t>
          </w:r>
        </w:p>
      </w:tc>
    </w:tr>
  </w:tbl>
  <w:p w14:paraId="1C906E33" w14:textId="77777777" w:rsidR="00341BAA" w:rsidRPr="003B3C0D" w:rsidRDefault="00341BAA" w:rsidP="00C42E86">
    <w:pPr>
      <w:tabs>
        <w:tab w:val="left" w:pos="5245"/>
      </w:tabs>
      <w:ind w:right="-2"/>
      <w:jc w:val="both"/>
      <w:rPr>
        <w:rFonts w:ascii="Tahoma" w:hAnsi="Tahoma" w:cs="Tahoma"/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601" w:type="dxa"/>
      <w:tblLook w:val="04A0" w:firstRow="1" w:lastRow="0" w:firstColumn="1" w:lastColumn="0" w:noHBand="0" w:noVBand="1"/>
    </w:tblPr>
    <w:tblGrid>
      <w:gridCol w:w="2694"/>
      <w:gridCol w:w="5670"/>
      <w:gridCol w:w="2693"/>
    </w:tblGrid>
    <w:tr w:rsidR="00B5479C" w14:paraId="1FB0852B" w14:textId="77777777" w:rsidTr="009744CA">
      <w:trPr>
        <w:trHeight w:val="1700"/>
      </w:trPr>
      <w:tc>
        <w:tcPr>
          <w:tcW w:w="2694" w:type="dxa"/>
          <w:shd w:val="clear" w:color="auto" w:fill="auto"/>
        </w:tcPr>
        <w:p w14:paraId="10FA1715" w14:textId="77777777" w:rsidR="00B5479C" w:rsidRDefault="00174FAC" w:rsidP="009744CA">
          <w:pPr>
            <w:pStyle w:val="Encabezado"/>
            <w:jc w:val="right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57728" behindDoc="1" locked="0" layoutInCell="1" allowOverlap="1" wp14:anchorId="54BE0711" wp14:editId="1921EF25">
                <wp:simplePos x="0" y="0"/>
                <wp:positionH relativeFrom="column">
                  <wp:posOffset>-19685</wp:posOffset>
                </wp:positionH>
                <wp:positionV relativeFrom="paragraph">
                  <wp:posOffset>114935</wp:posOffset>
                </wp:positionV>
                <wp:extent cx="1104265" cy="645795"/>
                <wp:effectExtent l="0" t="0" r="635" b="1905"/>
                <wp:wrapTopAndBottom/>
                <wp:docPr id="4" name="Imagen 4" descr="logo TSE 400 p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shd w:val="clear" w:color="auto" w:fill="auto"/>
        </w:tcPr>
        <w:p w14:paraId="65544689" w14:textId="77777777" w:rsidR="00B5479C" w:rsidRPr="009744CA" w:rsidRDefault="00B5479C" w:rsidP="009744CA">
          <w:pPr>
            <w:jc w:val="center"/>
            <w:rPr>
              <w:b/>
            </w:rPr>
          </w:pPr>
        </w:p>
        <w:p w14:paraId="6D22E1AA" w14:textId="77777777" w:rsidR="00891777" w:rsidRPr="009744CA" w:rsidRDefault="00891777" w:rsidP="009744CA">
          <w:pPr>
            <w:jc w:val="center"/>
            <w:rPr>
              <w:b/>
              <w:sz w:val="28"/>
            </w:rPr>
          </w:pPr>
        </w:p>
        <w:p w14:paraId="6E38262C" w14:textId="77777777" w:rsidR="00B5479C" w:rsidRPr="009744CA" w:rsidRDefault="00136AB6" w:rsidP="0012453A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AC</w:t>
          </w:r>
          <w:r w:rsidR="00955C1A">
            <w:rPr>
              <w:b/>
              <w:sz w:val="28"/>
            </w:rPr>
            <w:t>DIGITE</w:t>
          </w:r>
          <w:r w:rsidR="0003080E">
            <w:rPr>
              <w:b/>
              <w:sz w:val="28"/>
            </w:rPr>
            <w:t xml:space="preserve"> </w:t>
          </w:r>
          <w:r w:rsidR="0012453A">
            <w:rPr>
              <w:b/>
              <w:sz w:val="28"/>
            </w:rPr>
            <w:t xml:space="preserve">EL </w:t>
          </w:r>
          <w:r w:rsidR="0003080E">
            <w:rPr>
              <w:b/>
              <w:sz w:val="28"/>
            </w:rPr>
            <w:t xml:space="preserve">NOMBRE DE UNIDAD ADMINISTRATIVA </w:t>
          </w:r>
          <w:r w:rsidR="00955C1A">
            <w:rPr>
              <w:b/>
              <w:sz w:val="28"/>
            </w:rPr>
            <w:t>(</w:t>
          </w:r>
          <w:r w:rsidR="0012453A">
            <w:rPr>
              <w:b/>
              <w:sz w:val="28"/>
            </w:rPr>
            <w:t xml:space="preserve">ARIAL 14 </w:t>
          </w:r>
          <w:r w:rsidR="0003080E">
            <w:rPr>
              <w:b/>
              <w:sz w:val="28"/>
            </w:rPr>
            <w:t>NEGRITA</w:t>
          </w:r>
          <w:r w:rsidR="00955C1A">
            <w:rPr>
              <w:b/>
              <w:sz w:val="28"/>
            </w:rPr>
            <w:t>)</w:t>
          </w:r>
        </w:p>
        <w:p w14:paraId="7B1D6A14" w14:textId="77777777" w:rsidR="00B5479C" w:rsidRDefault="00C10CE6" w:rsidP="00F13D80">
          <w:pPr>
            <w:jc w:val="center"/>
            <w:rPr>
              <w:b/>
            </w:rPr>
          </w:pPr>
          <w:r>
            <w:rPr>
              <w:b/>
            </w:rPr>
            <w:t xml:space="preserve">MINUTA </w:t>
          </w:r>
        </w:p>
        <w:p w14:paraId="327B8A76" w14:textId="77777777" w:rsidR="002335B0" w:rsidRDefault="00136AB6" w:rsidP="00136AB6">
          <w:pPr>
            <w:jc w:val="center"/>
          </w:pPr>
          <w:r>
            <w:rPr>
              <w:b/>
              <w:szCs w:val="28"/>
            </w:rPr>
            <w:t xml:space="preserve">REUNIÓN </w:t>
          </w:r>
          <w:r w:rsidR="002335B0" w:rsidRPr="007953FC">
            <w:rPr>
              <w:b/>
              <w:szCs w:val="28"/>
            </w:rPr>
            <w:t>EXTERNA No._______</w:t>
          </w:r>
        </w:p>
      </w:tc>
      <w:tc>
        <w:tcPr>
          <w:tcW w:w="2693" w:type="dxa"/>
          <w:shd w:val="clear" w:color="auto" w:fill="auto"/>
        </w:tcPr>
        <w:p w14:paraId="487B9AD2" w14:textId="77777777" w:rsidR="00B5479C" w:rsidRDefault="00B5479C" w:rsidP="009744CA">
          <w:pPr>
            <w:pStyle w:val="Encabezado"/>
            <w:jc w:val="right"/>
          </w:pPr>
        </w:p>
        <w:p w14:paraId="48EF4ED8" w14:textId="77777777" w:rsidR="005F7A8E" w:rsidRDefault="005F7A8E" w:rsidP="00955C1A">
          <w:pPr>
            <w:pStyle w:val="Encabezado"/>
            <w:jc w:val="right"/>
          </w:pPr>
          <w:r w:rsidRPr="009744CA">
            <w:rPr>
              <w:sz w:val="20"/>
            </w:rPr>
            <w:t>F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-v01-</w:t>
          </w:r>
          <w:r w:rsidR="00955C1A">
            <w:rPr>
              <w:sz w:val="20"/>
            </w:rPr>
            <w:t>_</w:t>
          </w:r>
          <w:r w:rsidR="0003080E">
            <w:rPr>
              <w:sz w:val="20"/>
            </w:rPr>
            <w:t>_</w:t>
          </w:r>
          <w:r w:rsidRPr="009744CA">
            <w:rPr>
              <w:sz w:val="20"/>
            </w:rPr>
            <w:t>-P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</w:t>
          </w:r>
          <w:r w:rsidR="00955C1A">
            <w:rPr>
              <w:sz w:val="20"/>
            </w:rPr>
            <w:t>__</w:t>
          </w:r>
        </w:p>
      </w:tc>
    </w:tr>
  </w:tbl>
  <w:p w14:paraId="51F18E26" w14:textId="77777777" w:rsidR="00341BAA" w:rsidRDefault="00341BAA" w:rsidP="00C42E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7D73C0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B7F1ABA"/>
    <w:multiLevelType w:val="hybridMultilevel"/>
    <w:tmpl w:val="135651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B732E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7DA53FC"/>
    <w:multiLevelType w:val="hybridMultilevel"/>
    <w:tmpl w:val="AF62DADA"/>
    <w:lvl w:ilvl="0" w:tplc="C71060EC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3DEC3D05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2C53F70"/>
    <w:multiLevelType w:val="hybridMultilevel"/>
    <w:tmpl w:val="508EF26A"/>
    <w:lvl w:ilvl="0" w:tplc="50DC6766">
      <w:start w:val="3"/>
      <w:numFmt w:val="low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F01DE"/>
    <w:multiLevelType w:val="hybridMultilevel"/>
    <w:tmpl w:val="5E0A43FC"/>
    <w:lvl w:ilvl="0" w:tplc="100A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5B175C3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C753E74"/>
    <w:multiLevelType w:val="hybridMultilevel"/>
    <w:tmpl w:val="01F2DF96"/>
    <w:lvl w:ilvl="0" w:tplc="BACEF9F0">
      <w:start w:val="3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red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E"/>
    <w:rsid w:val="0000266C"/>
    <w:rsid w:val="0003080E"/>
    <w:rsid w:val="000364F6"/>
    <w:rsid w:val="00047F99"/>
    <w:rsid w:val="00060DB9"/>
    <w:rsid w:val="00062CDA"/>
    <w:rsid w:val="00070C24"/>
    <w:rsid w:val="00080743"/>
    <w:rsid w:val="00080AE8"/>
    <w:rsid w:val="000901B4"/>
    <w:rsid w:val="00092C7F"/>
    <w:rsid w:val="00093104"/>
    <w:rsid w:val="000B204B"/>
    <w:rsid w:val="000B4467"/>
    <w:rsid w:val="000C277F"/>
    <w:rsid w:val="000C43A6"/>
    <w:rsid w:val="000D4889"/>
    <w:rsid w:val="000D4A26"/>
    <w:rsid w:val="000D6410"/>
    <w:rsid w:val="000F1228"/>
    <w:rsid w:val="000F6119"/>
    <w:rsid w:val="0011032C"/>
    <w:rsid w:val="0011041A"/>
    <w:rsid w:val="00112E2A"/>
    <w:rsid w:val="001131EF"/>
    <w:rsid w:val="00120650"/>
    <w:rsid w:val="00122BFB"/>
    <w:rsid w:val="0012453A"/>
    <w:rsid w:val="00124642"/>
    <w:rsid w:val="001256BA"/>
    <w:rsid w:val="0013358E"/>
    <w:rsid w:val="00134B60"/>
    <w:rsid w:val="00136AB6"/>
    <w:rsid w:val="00150431"/>
    <w:rsid w:val="0015799D"/>
    <w:rsid w:val="00161020"/>
    <w:rsid w:val="00166F61"/>
    <w:rsid w:val="00167311"/>
    <w:rsid w:val="0017020E"/>
    <w:rsid w:val="00171996"/>
    <w:rsid w:val="00174FAC"/>
    <w:rsid w:val="00180FDB"/>
    <w:rsid w:val="00183829"/>
    <w:rsid w:val="00184BDA"/>
    <w:rsid w:val="00190964"/>
    <w:rsid w:val="0019353C"/>
    <w:rsid w:val="00197B86"/>
    <w:rsid w:val="001A5B00"/>
    <w:rsid w:val="001B037F"/>
    <w:rsid w:val="001B088E"/>
    <w:rsid w:val="001B6354"/>
    <w:rsid w:val="001C1611"/>
    <w:rsid w:val="001C1994"/>
    <w:rsid w:val="001C6A64"/>
    <w:rsid w:val="001D25AE"/>
    <w:rsid w:val="001D57B8"/>
    <w:rsid w:val="001F1564"/>
    <w:rsid w:val="001F41F4"/>
    <w:rsid w:val="001F657C"/>
    <w:rsid w:val="0021185D"/>
    <w:rsid w:val="00220B98"/>
    <w:rsid w:val="0022734E"/>
    <w:rsid w:val="002335B0"/>
    <w:rsid w:val="0024643F"/>
    <w:rsid w:val="00252C4C"/>
    <w:rsid w:val="00257A52"/>
    <w:rsid w:val="002666FA"/>
    <w:rsid w:val="00275192"/>
    <w:rsid w:val="00281DF7"/>
    <w:rsid w:val="002838C5"/>
    <w:rsid w:val="002A1B4A"/>
    <w:rsid w:val="002B592E"/>
    <w:rsid w:val="002C15CC"/>
    <w:rsid w:val="002C4891"/>
    <w:rsid w:val="002D3310"/>
    <w:rsid w:val="002E10E5"/>
    <w:rsid w:val="002F6C7B"/>
    <w:rsid w:val="00301C49"/>
    <w:rsid w:val="00312F7C"/>
    <w:rsid w:val="00315C36"/>
    <w:rsid w:val="00317C30"/>
    <w:rsid w:val="003230E0"/>
    <w:rsid w:val="00326C90"/>
    <w:rsid w:val="00335E5A"/>
    <w:rsid w:val="00341BAA"/>
    <w:rsid w:val="00342DA6"/>
    <w:rsid w:val="00351857"/>
    <w:rsid w:val="0035217B"/>
    <w:rsid w:val="00364932"/>
    <w:rsid w:val="00366CFE"/>
    <w:rsid w:val="00376BDA"/>
    <w:rsid w:val="00376D75"/>
    <w:rsid w:val="00387FC5"/>
    <w:rsid w:val="003A51F1"/>
    <w:rsid w:val="003B3C0D"/>
    <w:rsid w:val="003C733F"/>
    <w:rsid w:val="003D17E8"/>
    <w:rsid w:val="003D40CE"/>
    <w:rsid w:val="003D60A7"/>
    <w:rsid w:val="003E27DE"/>
    <w:rsid w:val="003F4369"/>
    <w:rsid w:val="003F6142"/>
    <w:rsid w:val="004147DF"/>
    <w:rsid w:val="00430BB0"/>
    <w:rsid w:val="00432624"/>
    <w:rsid w:val="0043271F"/>
    <w:rsid w:val="00436440"/>
    <w:rsid w:val="00445E02"/>
    <w:rsid w:val="00452764"/>
    <w:rsid w:val="00454393"/>
    <w:rsid w:val="00461FD4"/>
    <w:rsid w:val="00475832"/>
    <w:rsid w:val="004D385F"/>
    <w:rsid w:val="004D4E6A"/>
    <w:rsid w:val="004D6535"/>
    <w:rsid w:val="004F5F60"/>
    <w:rsid w:val="004F79C0"/>
    <w:rsid w:val="00500DDC"/>
    <w:rsid w:val="00502659"/>
    <w:rsid w:val="00516DF5"/>
    <w:rsid w:val="00523561"/>
    <w:rsid w:val="00524D66"/>
    <w:rsid w:val="00543961"/>
    <w:rsid w:val="0054792A"/>
    <w:rsid w:val="00552009"/>
    <w:rsid w:val="005602D5"/>
    <w:rsid w:val="005622B6"/>
    <w:rsid w:val="00572FA5"/>
    <w:rsid w:val="005743EE"/>
    <w:rsid w:val="00576272"/>
    <w:rsid w:val="00577C2F"/>
    <w:rsid w:val="00597D4C"/>
    <w:rsid w:val="005A00C5"/>
    <w:rsid w:val="005B3F14"/>
    <w:rsid w:val="005B6CCD"/>
    <w:rsid w:val="005B732C"/>
    <w:rsid w:val="005C198D"/>
    <w:rsid w:val="005C1B9C"/>
    <w:rsid w:val="005D1E0A"/>
    <w:rsid w:val="005D4BBE"/>
    <w:rsid w:val="005D5BAE"/>
    <w:rsid w:val="005F7A8E"/>
    <w:rsid w:val="006004E0"/>
    <w:rsid w:val="0060149F"/>
    <w:rsid w:val="00604874"/>
    <w:rsid w:val="00611792"/>
    <w:rsid w:val="0062101D"/>
    <w:rsid w:val="00625C75"/>
    <w:rsid w:val="0063340E"/>
    <w:rsid w:val="006357E0"/>
    <w:rsid w:val="00642403"/>
    <w:rsid w:val="00646BBE"/>
    <w:rsid w:val="006523FB"/>
    <w:rsid w:val="00653143"/>
    <w:rsid w:val="006569A9"/>
    <w:rsid w:val="00665325"/>
    <w:rsid w:val="00672D1B"/>
    <w:rsid w:val="00690780"/>
    <w:rsid w:val="006B2288"/>
    <w:rsid w:val="006B6D1B"/>
    <w:rsid w:val="006C19D4"/>
    <w:rsid w:val="006D4FEC"/>
    <w:rsid w:val="00702B40"/>
    <w:rsid w:val="0074641B"/>
    <w:rsid w:val="00754DB3"/>
    <w:rsid w:val="00756489"/>
    <w:rsid w:val="0075650B"/>
    <w:rsid w:val="00762352"/>
    <w:rsid w:val="00762CBB"/>
    <w:rsid w:val="0077253C"/>
    <w:rsid w:val="0077426A"/>
    <w:rsid w:val="0078069E"/>
    <w:rsid w:val="007953FC"/>
    <w:rsid w:val="00797A85"/>
    <w:rsid w:val="007B1313"/>
    <w:rsid w:val="007B1E37"/>
    <w:rsid w:val="007B2A49"/>
    <w:rsid w:val="007B3B25"/>
    <w:rsid w:val="007C1EEE"/>
    <w:rsid w:val="007D073B"/>
    <w:rsid w:val="007D143B"/>
    <w:rsid w:val="007D17DC"/>
    <w:rsid w:val="007E08AC"/>
    <w:rsid w:val="007F275B"/>
    <w:rsid w:val="007F374B"/>
    <w:rsid w:val="00805CAD"/>
    <w:rsid w:val="00814154"/>
    <w:rsid w:val="00823C73"/>
    <w:rsid w:val="00823DD8"/>
    <w:rsid w:val="00836F1D"/>
    <w:rsid w:val="00841B77"/>
    <w:rsid w:val="008440CE"/>
    <w:rsid w:val="008476AF"/>
    <w:rsid w:val="00847DDD"/>
    <w:rsid w:val="00851825"/>
    <w:rsid w:val="00865ACF"/>
    <w:rsid w:val="008826A3"/>
    <w:rsid w:val="00887FE1"/>
    <w:rsid w:val="00891777"/>
    <w:rsid w:val="008A2799"/>
    <w:rsid w:val="008A494A"/>
    <w:rsid w:val="008A5403"/>
    <w:rsid w:val="008A72FA"/>
    <w:rsid w:val="008B75D2"/>
    <w:rsid w:val="008C7491"/>
    <w:rsid w:val="008D291A"/>
    <w:rsid w:val="008D431C"/>
    <w:rsid w:val="008D516C"/>
    <w:rsid w:val="008E77FD"/>
    <w:rsid w:val="008F1B04"/>
    <w:rsid w:val="008F33E0"/>
    <w:rsid w:val="00900FE0"/>
    <w:rsid w:val="0090144C"/>
    <w:rsid w:val="00904126"/>
    <w:rsid w:val="00905522"/>
    <w:rsid w:val="00906427"/>
    <w:rsid w:val="00941A03"/>
    <w:rsid w:val="009457BA"/>
    <w:rsid w:val="00953630"/>
    <w:rsid w:val="00955C1A"/>
    <w:rsid w:val="00960343"/>
    <w:rsid w:val="0096643E"/>
    <w:rsid w:val="00970CC9"/>
    <w:rsid w:val="009744CA"/>
    <w:rsid w:val="0097691A"/>
    <w:rsid w:val="009A6B02"/>
    <w:rsid w:val="009B5F64"/>
    <w:rsid w:val="009E7D92"/>
    <w:rsid w:val="00A003D3"/>
    <w:rsid w:val="00A14BCD"/>
    <w:rsid w:val="00A1519F"/>
    <w:rsid w:val="00A17673"/>
    <w:rsid w:val="00A31A2E"/>
    <w:rsid w:val="00A32825"/>
    <w:rsid w:val="00A33882"/>
    <w:rsid w:val="00A444CC"/>
    <w:rsid w:val="00A573CD"/>
    <w:rsid w:val="00A65CC5"/>
    <w:rsid w:val="00A77949"/>
    <w:rsid w:val="00A8303D"/>
    <w:rsid w:val="00A835EA"/>
    <w:rsid w:val="00A84FC2"/>
    <w:rsid w:val="00A85490"/>
    <w:rsid w:val="00A9721B"/>
    <w:rsid w:val="00AA1F80"/>
    <w:rsid w:val="00AA232A"/>
    <w:rsid w:val="00AA6E62"/>
    <w:rsid w:val="00AB31A0"/>
    <w:rsid w:val="00AC74B0"/>
    <w:rsid w:val="00AD6B33"/>
    <w:rsid w:val="00AF45C3"/>
    <w:rsid w:val="00AF5BAD"/>
    <w:rsid w:val="00B0044C"/>
    <w:rsid w:val="00B02B22"/>
    <w:rsid w:val="00B12979"/>
    <w:rsid w:val="00B12F45"/>
    <w:rsid w:val="00B136AC"/>
    <w:rsid w:val="00B13C2D"/>
    <w:rsid w:val="00B303B0"/>
    <w:rsid w:val="00B33413"/>
    <w:rsid w:val="00B41219"/>
    <w:rsid w:val="00B429E4"/>
    <w:rsid w:val="00B43D69"/>
    <w:rsid w:val="00B4515A"/>
    <w:rsid w:val="00B52514"/>
    <w:rsid w:val="00B5479C"/>
    <w:rsid w:val="00B62CB7"/>
    <w:rsid w:val="00B662CF"/>
    <w:rsid w:val="00B712F4"/>
    <w:rsid w:val="00B95F7E"/>
    <w:rsid w:val="00BA2843"/>
    <w:rsid w:val="00BA6569"/>
    <w:rsid w:val="00BB1336"/>
    <w:rsid w:val="00BB629E"/>
    <w:rsid w:val="00BD1C15"/>
    <w:rsid w:val="00BD4128"/>
    <w:rsid w:val="00BD7278"/>
    <w:rsid w:val="00BE15B6"/>
    <w:rsid w:val="00BE4A0F"/>
    <w:rsid w:val="00BE5383"/>
    <w:rsid w:val="00BF54B8"/>
    <w:rsid w:val="00C050A3"/>
    <w:rsid w:val="00C06EB8"/>
    <w:rsid w:val="00C10CE6"/>
    <w:rsid w:val="00C1112A"/>
    <w:rsid w:val="00C11DAB"/>
    <w:rsid w:val="00C17D1E"/>
    <w:rsid w:val="00C22F3A"/>
    <w:rsid w:val="00C25B9E"/>
    <w:rsid w:val="00C34DDA"/>
    <w:rsid w:val="00C377B3"/>
    <w:rsid w:val="00C4259F"/>
    <w:rsid w:val="00C42E86"/>
    <w:rsid w:val="00C43BB3"/>
    <w:rsid w:val="00C4591E"/>
    <w:rsid w:val="00C66CAC"/>
    <w:rsid w:val="00C71559"/>
    <w:rsid w:val="00C8005F"/>
    <w:rsid w:val="00C85D72"/>
    <w:rsid w:val="00CA44FC"/>
    <w:rsid w:val="00CA76F2"/>
    <w:rsid w:val="00CD0732"/>
    <w:rsid w:val="00CD6C5A"/>
    <w:rsid w:val="00CE434C"/>
    <w:rsid w:val="00D12BB8"/>
    <w:rsid w:val="00D1406A"/>
    <w:rsid w:val="00D21B3F"/>
    <w:rsid w:val="00D21D60"/>
    <w:rsid w:val="00D22E74"/>
    <w:rsid w:val="00D23F86"/>
    <w:rsid w:val="00D2487E"/>
    <w:rsid w:val="00D34FDF"/>
    <w:rsid w:val="00D543BA"/>
    <w:rsid w:val="00D712D6"/>
    <w:rsid w:val="00D805AB"/>
    <w:rsid w:val="00D837F3"/>
    <w:rsid w:val="00D85EE4"/>
    <w:rsid w:val="00D94111"/>
    <w:rsid w:val="00D95759"/>
    <w:rsid w:val="00DB05B6"/>
    <w:rsid w:val="00DB22E0"/>
    <w:rsid w:val="00DB5F42"/>
    <w:rsid w:val="00DD346B"/>
    <w:rsid w:val="00DD412E"/>
    <w:rsid w:val="00DF2AF7"/>
    <w:rsid w:val="00DF32C7"/>
    <w:rsid w:val="00E01A42"/>
    <w:rsid w:val="00E216AF"/>
    <w:rsid w:val="00E22344"/>
    <w:rsid w:val="00E22563"/>
    <w:rsid w:val="00E27CAF"/>
    <w:rsid w:val="00E449FF"/>
    <w:rsid w:val="00E510A3"/>
    <w:rsid w:val="00E57B35"/>
    <w:rsid w:val="00E65D1A"/>
    <w:rsid w:val="00E7075C"/>
    <w:rsid w:val="00E7476F"/>
    <w:rsid w:val="00E7653C"/>
    <w:rsid w:val="00E86493"/>
    <w:rsid w:val="00E94421"/>
    <w:rsid w:val="00EA0A2D"/>
    <w:rsid w:val="00EA4065"/>
    <w:rsid w:val="00EA6563"/>
    <w:rsid w:val="00EB4973"/>
    <w:rsid w:val="00EC733D"/>
    <w:rsid w:val="00ED4FB2"/>
    <w:rsid w:val="00EE6466"/>
    <w:rsid w:val="00EF21E0"/>
    <w:rsid w:val="00EF3B28"/>
    <w:rsid w:val="00F06105"/>
    <w:rsid w:val="00F067A8"/>
    <w:rsid w:val="00F100CF"/>
    <w:rsid w:val="00F13D80"/>
    <w:rsid w:val="00F13E6B"/>
    <w:rsid w:val="00F16872"/>
    <w:rsid w:val="00F2451C"/>
    <w:rsid w:val="00F2555D"/>
    <w:rsid w:val="00F306C9"/>
    <w:rsid w:val="00F31530"/>
    <w:rsid w:val="00F33698"/>
    <w:rsid w:val="00F36986"/>
    <w:rsid w:val="00F55BB6"/>
    <w:rsid w:val="00F62CCF"/>
    <w:rsid w:val="00F633CD"/>
    <w:rsid w:val="00F64BDD"/>
    <w:rsid w:val="00F710D0"/>
    <w:rsid w:val="00F71887"/>
    <w:rsid w:val="00F71C28"/>
    <w:rsid w:val="00F813BF"/>
    <w:rsid w:val="00F8742C"/>
    <w:rsid w:val="00F935E7"/>
    <w:rsid w:val="00F95747"/>
    <w:rsid w:val="00FA19D1"/>
    <w:rsid w:val="00FB0EBE"/>
    <w:rsid w:val="00FE75B4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red,gray"/>
    </o:shapedefaults>
    <o:shapelayout v:ext="edit">
      <o:idmap v:ext="edit" data="1"/>
    </o:shapelayout>
  </w:shapeDefaults>
  <w:decimalSymbol w:val="."/>
  <w:listSeparator w:val=";"/>
  <w14:docId w14:val="418665C0"/>
  <w15:docId w15:val="{EEF7F6F6-1C1F-49B0-886E-0B7402D9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B02"/>
    <w:rPr>
      <w:rFonts w:ascii="Arial" w:hAnsi="Arial"/>
      <w:sz w:val="24"/>
      <w:lang w:val="es-GT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Tahoma" w:hAnsi="Tahoma"/>
      <w:lang w:val="es-MX"/>
    </w:rPr>
  </w:style>
  <w:style w:type="paragraph" w:styleId="Ttulo3">
    <w:name w:val="heading 3"/>
    <w:basedOn w:val="Normal"/>
    <w:next w:val="Normal"/>
    <w:qFormat/>
    <w:pPr>
      <w:keepNext/>
      <w:ind w:left="426" w:right="162"/>
      <w:jc w:val="both"/>
      <w:outlineLvl w:val="2"/>
    </w:pPr>
    <w:rPr>
      <w:rFonts w:ascii="Tahoma" w:hAnsi="Tahoma" w:cs="Tahoma"/>
      <w:b/>
      <w:bCs/>
      <w:i/>
      <w:iCs/>
      <w:lang w:val="es-MX"/>
    </w:rPr>
  </w:style>
  <w:style w:type="paragraph" w:styleId="Ttulo4">
    <w:name w:val="heading 4"/>
    <w:basedOn w:val="Normal"/>
    <w:next w:val="Normal"/>
    <w:qFormat/>
    <w:pPr>
      <w:keepNext/>
      <w:tabs>
        <w:tab w:val="left" w:pos="709"/>
      </w:tabs>
      <w:ind w:right="162"/>
      <w:outlineLvl w:val="3"/>
    </w:pPr>
    <w:rPr>
      <w:rFonts w:ascii="Tahoma" w:hAnsi="Tahoma" w:cs="Tahoma"/>
      <w:i/>
      <w:iCs/>
      <w:sz w:val="18"/>
    </w:rPr>
  </w:style>
  <w:style w:type="paragraph" w:styleId="Ttulo5">
    <w:name w:val="heading 5"/>
    <w:basedOn w:val="Normal"/>
    <w:next w:val="Normal"/>
    <w:qFormat/>
    <w:pPr>
      <w:keepNext/>
      <w:tabs>
        <w:tab w:val="left" w:pos="709"/>
      </w:tabs>
      <w:jc w:val="center"/>
      <w:outlineLvl w:val="4"/>
    </w:pPr>
    <w:rPr>
      <w:b/>
      <w:i/>
      <w:sz w:val="26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26" w:right="162"/>
      <w:jc w:val="both"/>
      <w:outlineLvl w:val="5"/>
    </w:pPr>
    <w:rPr>
      <w:rFonts w:ascii="Tahoma" w:hAnsi="Tahoma" w:cs="Tahoma"/>
    </w:rPr>
  </w:style>
  <w:style w:type="paragraph" w:styleId="Ttulo7">
    <w:name w:val="heading 7"/>
    <w:basedOn w:val="Normal"/>
    <w:next w:val="Normal"/>
    <w:qFormat/>
    <w:pPr>
      <w:keepNext/>
      <w:tabs>
        <w:tab w:val="left" w:pos="993"/>
        <w:tab w:val="left" w:pos="5387"/>
      </w:tabs>
      <w:ind w:left="426" w:right="162"/>
      <w:outlineLvl w:val="6"/>
    </w:pPr>
    <w:rPr>
      <w:rFonts w:ascii="Tahoma" w:hAnsi="Tahoma" w:cs="Tahoma"/>
      <w:b/>
      <w:bCs/>
      <w:i/>
      <w:iCs/>
      <w:sz w:val="22"/>
    </w:rPr>
  </w:style>
  <w:style w:type="paragraph" w:styleId="Ttulo8">
    <w:name w:val="heading 8"/>
    <w:basedOn w:val="Normal"/>
    <w:next w:val="Normal"/>
    <w:qFormat/>
    <w:pPr>
      <w:keepNext/>
      <w:tabs>
        <w:tab w:val="left" w:pos="921"/>
        <w:tab w:val="left" w:pos="2905"/>
        <w:tab w:val="left" w:pos="5536"/>
        <w:tab w:val="left" w:pos="7842"/>
      </w:tabs>
      <w:outlineLvl w:val="7"/>
    </w:pPr>
    <w:rPr>
      <w:rFonts w:ascii="Tahoma" w:hAnsi="Tahoma" w:cs="Tahoma"/>
      <w:i/>
      <w:iCs/>
      <w:sz w:val="18"/>
    </w:rPr>
  </w:style>
  <w:style w:type="paragraph" w:styleId="Ttulo9">
    <w:name w:val="heading 9"/>
    <w:basedOn w:val="Normal"/>
    <w:next w:val="Normal"/>
    <w:qFormat/>
    <w:pPr>
      <w:keepNext/>
      <w:tabs>
        <w:tab w:val="left" w:pos="7371"/>
      </w:tabs>
      <w:ind w:left="567" w:right="617"/>
      <w:jc w:val="both"/>
      <w:outlineLvl w:val="8"/>
    </w:pPr>
    <w:rPr>
      <w:rFonts w:ascii="Bookman Old Style" w:hAnsi="Bookman Old Style"/>
      <w:b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90"/>
      <w:jc w:val="center"/>
    </w:pPr>
    <w:rPr>
      <w:rFonts w:ascii="FrizQuadrata BT" w:hAnsi="FrizQuadrata BT"/>
      <w:b/>
      <w:sz w:val="18"/>
      <w:lang w:val="es-MX"/>
    </w:rPr>
  </w:style>
  <w:style w:type="paragraph" w:styleId="Sangradetextonormal">
    <w:name w:val="Body Text Indent"/>
    <w:basedOn w:val="Normal"/>
    <w:pPr>
      <w:ind w:firstLine="567"/>
    </w:pPr>
    <w:rPr>
      <w:lang w:val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Arial" w:hAnsi="Arial"/>
      <w:sz w:val="24"/>
      <w:lang w:val="en-US" w:eastAsia="en-US" w:bidi="ar-SA"/>
    </w:rPr>
  </w:style>
  <w:style w:type="paragraph" w:styleId="Textoindependiente3">
    <w:name w:val="Body Text 3"/>
    <w:basedOn w:val="Normal"/>
    <w:pPr>
      <w:tabs>
        <w:tab w:val="left" w:pos="426"/>
      </w:tabs>
    </w:pPr>
    <w:rPr>
      <w:rFonts w:ascii="Tahoma" w:hAnsi="Tahoma" w:cs="Tahoma"/>
      <w:i/>
      <w:iCs/>
      <w:sz w:val="40"/>
    </w:rPr>
  </w:style>
  <w:style w:type="character" w:styleId="Hipervnculo">
    <w:name w:val="Hyperlink"/>
    <w:rPr>
      <w:rFonts w:ascii="Arial" w:hAnsi="Arial"/>
      <w:color w:val="0000FF"/>
      <w:sz w:val="24"/>
      <w:u w:val="single"/>
      <w:lang w:val="en-US" w:eastAsia="en-US" w:bidi="ar-SA"/>
    </w:rPr>
  </w:style>
  <w:style w:type="paragraph" w:styleId="Textoindependiente2">
    <w:name w:val="Body Text 2"/>
    <w:basedOn w:val="Normal"/>
    <w:pPr>
      <w:tabs>
        <w:tab w:val="left" w:pos="-720"/>
      </w:tabs>
      <w:suppressAutoHyphens/>
      <w:spacing w:line="360" w:lineRule="auto"/>
      <w:jc w:val="both"/>
    </w:pPr>
    <w:rPr>
      <w:lang w:val="es-ES_tradnl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val="es-MX" w:eastAsia="es-MX"/>
    </w:rPr>
  </w:style>
  <w:style w:type="paragraph" w:customStyle="1" w:styleId="Organizacin">
    <w:name w:val="Organización"/>
    <w:basedOn w:val="Textoindependiente"/>
    <w:next w:val="Fecha"/>
    <w:pPr>
      <w:keepLines/>
      <w:framePr w:w="8640" w:h="1440" w:wrap="notBeside" w:vAnchor="page" w:hAnchor="margin" w:xAlign="center" w:y="889"/>
      <w:spacing w:after="40" w:line="240" w:lineRule="atLeast"/>
    </w:pPr>
    <w:rPr>
      <w:rFonts w:ascii="Garamond" w:hAnsi="Garamond"/>
      <w:b w:val="0"/>
      <w:caps/>
      <w:spacing w:val="75"/>
      <w:kern w:val="18"/>
      <w:sz w:val="21"/>
      <w:lang w:val="es-ES" w:eastAsia="en-US"/>
    </w:rPr>
  </w:style>
  <w:style w:type="paragraph" w:customStyle="1" w:styleId="Remite">
    <w:name w:val="Remite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es-ES" w:eastAsia="en-US"/>
    </w:rPr>
  </w:style>
  <w:style w:type="paragraph" w:styleId="Fecha">
    <w:name w:val="Date"/>
    <w:basedOn w:val="Normal"/>
    <w:next w:val="Normal"/>
  </w:style>
  <w:style w:type="paragraph" w:customStyle="1" w:styleId="DefaultParagraphFontParaCharCharCharCharCharCharCharCharCharCharCharCharCharCarCarCarCarCarCar">
    <w:name w:val="Default Paragraph Font Para Char Char Char Char Char Char Char Char Char Char Char Char Char Car Car Car Car Car Car"/>
    <w:basedOn w:val="Normal"/>
    <w:autoRedefine/>
    <w:rsid w:val="008D291A"/>
    <w:pPr>
      <w:spacing w:after="160" w:line="240" w:lineRule="exact"/>
    </w:pPr>
    <w:rPr>
      <w:lang w:val="en-US" w:eastAsia="en-US"/>
    </w:rPr>
  </w:style>
  <w:style w:type="character" w:customStyle="1" w:styleId="EncabezadoCar">
    <w:name w:val="Encabezado Car"/>
    <w:link w:val="Encabezado"/>
    <w:rsid w:val="008F1B04"/>
    <w:rPr>
      <w:rFonts w:ascii="Arial" w:hAnsi="Arial"/>
      <w:sz w:val="24"/>
      <w:lang w:val="es-CR" w:eastAsia="es-ES" w:bidi="ar-SA"/>
    </w:rPr>
  </w:style>
  <w:style w:type="paragraph" w:customStyle="1" w:styleId="Nombredireccininterior">
    <w:name w:val="Nombre dirección interior"/>
    <w:basedOn w:val="Normal"/>
    <w:next w:val="Normal"/>
    <w:rsid w:val="00AA1F80"/>
    <w:pPr>
      <w:spacing w:before="220" w:line="240" w:lineRule="atLeast"/>
      <w:jc w:val="both"/>
    </w:pPr>
    <w:rPr>
      <w:rFonts w:eastAsia="Batang"/>
      <w:kern w:val="18"/>
      <w:lang w:val="es-ES" w:eastAsia="en-US"/>
    </w:rPr>
  </w:style>
  <w:style w:type="table" w:styleId="Tablaconcuadrcula">
    <w:name w:val="Table Grid"/>
    <w:basedOn w:val="Tablanormal"/>
    <w:uiPriority w:val="59"/>
    <w:rsid w:val="005B6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583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qFormat/>
    <w:rsid w:val="00E86493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Ttulo2Car">
    <w:name w:val="Título 2 Car"/>
    <w:link w:val="Ttulo2"/>
    <w:rsid w:val="00E86493"/>
    <w:rPr>
      <w:rFonts w:ascii="Tahoma" w:hAnsi="Tahoma"/>
      <w:sz w:val="24"/>
      <w:lang w:val="es-MX" w:eastAsia="es-ES"/>
    </w:rPr>
  </w:style>
  <w:style w:type="character" w:customStyle="1" w:styleId="PiedepginaCar">
    <w:name w:val="Pie de página Car"/>
    <w:link w:val="Piedepgina"/>
    <w:uiPriority w:val="99"/>
    <w:rsid w:val="00805CAD"/>
    <w:rPr>
      <w:rFonts w:ascii="Arial" w:hAnsi="Arial"/>
      <w:sz w:val="24"/>
      <w:lang w:eastAsia="es-ES"/>
    </w:rPr>
  </w:style>
  <w:style w:type="character" w:styleId="Refdecomentario">
    <w:name w:val="annotation reference"/>
    <w:uiPriority w:val="99"/>
    <w:semiHidden/>
    <w:unhideWhenUsed/>
    <w:rsid w:val="00955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C1A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955C1A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C1A"/>
    <w:rPr>
      <w:rFonts w:ascii="Arial" w:hAnsi="Arial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anp\AppData\Local\Temp\b.Plantilla%20para%20minutas%20de%20reun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b.Plantilla para minutas de reuniones</Template>
  <TotalTime>84</TotalTime>
  <Pages>3</Pages>
  <Words>141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TSE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Perez</dc:creator>
  <cp:lastModifiedBy>154555 - CONNY MARÍA BARRIOS MORENO</cp:lastModifiedBy>
  <cp:revision>11</cp:revision>
  <cp:lastPrinted>2019-09-10T00:03:00Z</cp:lastPrinted>
  <dcterms:created xsi:type="dcterms:W3CDTF">2019-07-24T22:58:00Z</dcterms:created>
  <dcterms:modified xsi:type="dcterms:W3CDTF">2019-09-10T00:03:00Z</dcterms:modified>
</cp:coreProperties>
</file>