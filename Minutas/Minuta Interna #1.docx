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144A" w14:textId="77777777" w:rsidR="00ED4FB2" w:rsidRDefault="00ED4FB2" w:rsidP="00E216AF">
      <w:pPr>
        <w:jc w:val="center"/>
        <w:rPr>
          <w:rFonts w:cs="Arial"/>
          <w:b/>
          <w:sz w:val="22"/>
          <w:szCs w:val="22"/>
        </w:rPr>
      </w:pPr>
    </w:p>
    <w:tbl>
      <w:tblPr>
        <w:tblW w:w="9926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3237"/>
        <w:gridCol w:w="2268"/>
        <w:gridCol w:w="2551"/>
      </w:tblGrid>
      <w:tr w:rsidR="00955C1A" w14:paraId="5EA23DA6" w14:textId="77777777" w:rsidTr="00EF3B28">
        <w:trPr>
          <w:trHeight w:val="472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3230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Lugar: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0D67" w14:textId="043F22CC" w:rsidR="00955C1A" w:rsidRDefault="000C43A6" w:rsidP="00FF45EB">
            <w:pPr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Salon</w:t>
            </w:r>
            <w:proofErr w:type="spellEnd"/>
            <w:r>
              <w:rPr>
                <w:rFonts w:cs="Arial"/>
                <w:szCs w:val="24"/>
              </w:rPr>
              <w:t xml:space="preserve"> T-410 Campus UMG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2E8EE" w14:textId="77777777" w:rsidR="00955C1A" w:rsidRPr="00EF3B28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 w:rsidRPr="00EF3B28">
              <w:rPr>
                <w:rFonts w:cs="Arial"/>
                <w:b/>
                <w:sz w:val="22"/>
                <w:szCs w:val="22"/>
              </w:rPr>
              <w:t>F</w:t>
            </w:r>
            <w:r>
              <w:rPr>
                <w:rFonts w:cs="Arial"/>
                <w:b/>
                <w:sz w:val="22"/>
                <w:szCs w:val="22"/>
              </w:rPr>
              <w:t>e</w:t>
            </w:r>
            <w:r w:rsidRPr="00EF3B28">
              <w:rPr>
                <w:rFonts w:cs="Arial"/>
                <w:b/>
                <w:sz w:val="22"/>
                <w:szCs w:val="22"/>
              </w:rPr>
              <w:t>cha</w:t>
            </w:r>
            <w:r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EDB5C" w14:textId="381178A2" w:rsidR="00955C1A" w:rsidRDefault="000C43A6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5/9/2019</w:t>
            </w:r>
          </w:p>
        </w:tc>
      </w:tr>
      <w:tr w:rsidR="00955C1A" w14:paraId="06D6101C" w14:textId="77777777" w:rsidTr="00797A85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3F25B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inicio: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559DD" w14:textId="733B25FB" w:rsidR="00955C1A" w:rsidRDefault="000C43A6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7:00 am.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252DBA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  <w:p w14:paraId="46582C7C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Hora finalización:</w:t>
            </w:r>
          </w:p>
          <w:p w14:paraId="3FAF6AE3" w14:textId="77777777" w:rsidR="00955C1A" w:rsidRDefault="00955C1A" w:rsidP="00FF45EB">
            <w:pPr>
              <w:snapToGrid w:val="0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45823" w14:textId="784883A0" w:rsidR="00955C1A" w:rsidRDefault="000C43A6" w:rsidP="00FF45E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8:30 am.</w:t>
            </w:r>
          </w:p>
        </w:tc>
      </w:tr>
    </w:tbl>
    <w:p w14:paraId="5D34AA08" w14:textId="77777777" w:rsidR="00E86493" w:rsidRDefault="00E86493" w:rsidP="00E86493"/>
    <w:p w14:paraId="486BE706" w14:textId="77777777" w:rsidR="00E86493" w:rsidRPr="00F13D80" w:rsidRDefault="00E86493" w:rsidP="00E86493">
      <w:pPr>
        <w:rPr>
          <w:b/>
        </w:rPr>
      </w:pPr>
      <w:r w:rsidRPr="00F13D80">
        <w:rPr>
          <w:b/>
        </w:rPr>
        <w:t xml:space="preserve">Objetivo </w:t>
      </w:r>
    </w:p>
    <w:p w14:paraId="6E8A9D28" w14:textId="77777777" w:rsidR="00E86493" w:rsidRDefault="00E86493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E86493" w14:paraId="2983B769" w14:textId="77777777" w:rsidTr="00543961">
        <w:tc>
          <w:tcPr>
            <w:tcW w:w="9889" w:type="dxa"/>
            <w:shd w:val="clear" w:color="auto" w:fill="auto"/>
          </w:tcPr>
          <w:p w14:paraId="237A650F" w14:textId="0543AFD9" w:rsidR="002E10E5" w:rsidRDefault="0078069E" w:rsidP="00DD346B">
            <w:pPr>
              <w:jc w:val="both"/>
            </w:pPr>
            <w:r>
              <w:t>Cambios internos del grupo.</w:t>
            </w:r>
          </w:p>
        </w:tc>
      </w:tr>
    </w:tbl>
    <w:p w14:paraId="06BB97A1" w14:textId="65B4AD77" w:rsidR="0077253C" w:rsidRDefault="0077253C" w:rsidP="00E86493"/>
    <w:p w14:paraId="5F6F8DFD" w14:textId="77777777" w:rsidR="0077253C" w:rsidRDefault="0077253C" w:rsidP="00E86493"/>
    <w:p w14:paraId="0FFF3ED4" w14:textId="5FC25CB9" w:rsidR="00E86493" w:rsidRPr="00F13D80" w:rsidRDefault="00D712D6" w:rsidP="00E86493">
      <w:pPr>
        <w:rPr>
          <w:b/>
        </w:rPr>
      </w:pPr>
      <w:r>
        <w:rPr>
          <w:b/>
        </w:rPr>
        <w:t>Temas Tratados</w:t>
      </w:r>
      <w:r w:rsidR="00E86493" w:rsidRPr="00F13D80">
        <w:rPr>
          <w:b/>
        </w:rPr>
        <w:t xml:space="preserve"> </w:t>
      </w:r>
    </w:p>
    <w:p w14:paraId="4E1A0862" w14:textId="77777777" w:rsidR="00E216AF" w:rsidRDefault="00E216AF" w:rsidP="00E86493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</w:tblGrid>
      <w:tr w:rsidR="002E10E5" w14:paraId="08B4FED4" w14:textId="77777777" w:rsidTr="00543961">
        <w:tc>
          <w:tcPr>
            <w:tcW w:w="534" w:type="dxa"/>
            <w:shd w:val="clear" w:color="auto" w:fill="auto"/>
          </w:tcPr>
          <w:p w14:paraId="57C06860" w14:textId="77777777" w:rsidR="002E10E5" w:rsidRPr="00543961" w:rsidRDefault="002E10E5" w:rsidP="00543961">
            <w:pPr>
              <w:jc w:val="center"/>
              <w:rPr>
                <w:b/>
              </w:rPr>
            </w:pPr>
            <w:r w:rsidRPr="00543961">
              <w:rPr>
                <w:b/>
              </w:rPr>
              <w:t>1</w:t>
            </w:r>
          </w:p>
        </w:tc>
        <w:tc>
          <w:tcPr>
            <w:tcW w:w="9355" w:type="dxa"/>
            <w:shd w:val="clear" w:color="auto" w:fill="auto"/>
          </w:tcPr>
          <w:p w14:paraId="0B70FD60" w14:textId="0E072BEF" w:rsidR="002E10E5" w:rsidRDefault="000C43A6" w:rsidP="002E10E5">
            <w:bookmarkStart w:id="0" w:name="_Hlk18562973"/>
            <w:r>
              <w:t xml:space="preserve">Cambio de coordinador del </w:t>
            </w:r>
            <w:r w:rsidR="00317C30">
              <w:t>componente</w:t>
            </w:r>
            <w:r>
              <w:t xml:space="preserve"> </w:t>
            </w:r>
            <w:proofErr w:type="spellStart"/>
            <w:r>
              <w:t>Reporteador</w:t>
            </w:r>
            <w:proofErr w:type="spellEnd"/>
            <w:r>
              <w:t>.</w:t>
            </w:r>
            <w:bookmarkEnd w:id="0"/>
          </w:p>
        </w:tc>
      </w:tr>
      <w:tr w:rsidR="00317C30" w14:paraId="7731D988" w14:textId="77777777" w:rsidTr="00543961">
        <w:tc>
          <w:tcPr>
            <w:tcW w:w="534" w:type="dxa"/>
            <w:shd w:val="clear" w:color="auto" w:fill="auto"/>
          </w:tcPr>
          <w:p w14:paraId="632823B3" w14:textId="4E732573" w:rsidR="00317C30" w:rsidRPr="00543961" w:rsidRDefault="00317C30" w:rsidP="0054396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355" w:type="dxa"/>
            <w:shd w:val="clear" w:color="auto" w:fill="auto"/>
          </w:tcPr>
          <w:p w14:paraId="15EE6F55" w14:textId="74B7139D" w:rsidR="00317C30" w:rsidRDefault="00317C30" w:rsidP="002E10E5">
            <w:bookmarkStart w:id="1" w:name="_Hlk18564624"/>
            <w:r>
              <w:t>Cambio de comunicador.</w:t>
            </w:r>
            <w:bookmarkEnd w:id="1"/>
          </w:p>
        </w:tc>
      </w:tr>
    </w:tbl>
    <w:p w14:paraId="183AC4C2" w14:textId="77777777" w:rsidR="008476AF" w:rsidRDefault="008476AF" w:rsidP="00E86493"/>
    <w:p w14:paraId="71F0D8B5" w14:textId="77777777" w:rsidR="006C19D4" w:rsidRDefault="006C19D4" w:rsidP="00E86493"/>
    <w:p w14:paraId="1959CCDE" w14:textId="2729CD98" w:rsidR="00CD0732" w:rsidRDefault="000C43A6" w:rsidP="00CD0732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s-GT"/>
        </w:rPr>
      </w:pPr>
      <w:bookmarkStart w:id="2" w:name="_Hlk18564460"/>
      <w:r w:rsidRPr="000C43A6">
        <w:rPr>
          <w:rFonts w:ascii="Arial" w:hAnsi="Arial" w:cs="Arial"/>
          <w:b/>
          <w:bCs/>
          <w:sz w:val="24"/>
          <w:szCs w:val="24"/>
          <w:lang w:val="es-GT"/>
        </w:rPr>
        <w:t xml:space="preserve">Cambio de coordinador del </w:t>
      </w:r>
      <w:r w:rsidR="00317C30">
        <w:rPr>
          <w:rFonts w:ascii="Arial" w:hAnsi="Arial" w:cs="Arial"/>
          <w:b/>
          <w:bCs/>
          <w:sz w:val="24"/>
          <w:szCs w:val="24"/>
          <w:lang w:val="es-GT"/>
        </w:rPr>
        <w:t>componente</w:t>
      </w:r>
      <w:r>
        <w:rPr>
          <w:rFonts w:ascii="Arial" w:hAnsi="Arial" w:cs="Arial"/>
          <w:b/>
          <w:bCs/>
          <w:sz w:val="24"/>
          <w:szCs w:val="24"/>
          <w:lang w:val="es-GT"/>
        </w:rPr>
        <w:t xml:space="preserve"> </w:t>
      </w:r>
      <w:proofErr w:type="spellStart"/>
      <w:r w:rsidRPr="000C43A6">
        <w:rPr>
          <w:rFonts w:ascii="Arial" w:hAnsi="Arial" w:cs="Arial"/>
          <w:b/>
          <w:bCs/>
          <w:sz w:val="24"/>
          <w:szCs w:val="24"/>
          <w:lang w:val="es-GT"/>
        </w:rPr>
        <w:t>Reporteador</w:t>
      </w:r>
      <w:proofErr w:type="spellEnd"/>
      <w:r w:rsidRPr="000C43A6">
        <w:rPr>
          <w:rFonts w:ascii="Arial" w:hAnsi="Arial" w:cs="Arial"/>
          <w:b/>
          <w:bCs/>
          <w:sz w:val="24"/>
          <w:szCs w:val="24"/>
          <w:lang w:val="es-GT"/>
        </w:rPr>
        <w:t>.</w:t>
      </w:r>
    </w:p>
    <w:p w14:paraId="41BF8F63" w14:textId="66A684F5" w:rsidR="000C43A6" w:rsidRDefault="000C43A6" w:rsidP="000C43A6">
      <w:pPr>
        <w:pStyle w:val="Prrafodelista"/>
        <w:ind w:left="785"/>
        <w:rPr>
          <w:rFonts w:ascii="Arial" w:hAnsi="Arial" w:cs="Arial"/>
          <w:bCs/>
          <w:sz w:val="24"/>
          <w:szCs w:val="24"/>
          <w:lang w:val="es-GT"/>
        </w:rPr>
      </w:pPr>
      <w:r>
        <w:rPr>
          <w:rFonts w:ascii="Arial" w:hAnsi="Arial" w:cs="Arial"/>
          <w:bCs/>
          <w:sz w:val="24"/>
          <w:szCs w:val="24"/>
          <w:lang w:val="es-GT"/>
        </w:rPr>
        <w:t>Debido a la ausencia</w:t>
      </w:r>
      <w:r w:rsidR="00665325">
        <w:rPr>
          <w:rFonts w:ascii="Arial" w:hAnsi="Arial" w:cs="Arial"/>
          <w:bCs/>
          <w:sz w:val="24"/>
          <w:szCs w:val="24"/>
          <w:lang w:val="es-GT"/>
        </w:rPr>
        <w:t xml:space="preserve"> y falta de comunicación</w:t>
      </w:r>
      <w:r>
        <w:rPr>
          <w:rFonts w:ascii="Arial" w:hAnsi="Arial" w:cs="Arial"/>
          <w:bCs/>
          <w:sz w:val="24"/>
          <w:szCs w:val="24"/>
          <w:lang w:val="es-GT"/>
        </w:rPr>
        <w:t xml:space="preserve"> del integrante Cristhian de león como coordinador del </w:t>
      </w:r>
      <w:r w:rsidR="00317C30">
        <w:rPr>
          <w:rFonts w:ascii="Arial" w:hAnsi="Arial" w:cs="Arial"/>
          <w:bCs/>
          <w:sz w:val="24"/>
          <w:szCs w:val="24"/>
          <w:lang w:val="es-GT"/>
        </w:rPr>
        <w:t>componente</w:t>
      </w:r>
      <w:r>
        <w:rPr>
          <w:rFonts w:ascii="Arial" w:hAnsi="Arial" w:cs="Arial"/>
          <w:bCs/>
          <w:sz w:val="24"/>
          <w:szCs w:val="24"/>
          <w:lang w:val="es-GT"/>
        </w:rPr>
        <w:t xml:space="preserve"> asignado se decidió </w:t>
      </w:r>
      <w:r w:rsidR="00665325">
        <w:rPr>
          <w:rFonts w:ascii="Arial" w:hAnsi="Arial" w:cs="Arial"/>
          <w:bCs/>
          <w:sz w:val="24"/>
          <w:szCs w:val="24"/>
          <w:lang w:val="es-GT"/>
        </w:rPr>
        <w:t>cambiarlo</w:t>
      </w:r>
      <w:r w:rsidR="00317C30">
        <w:rPr>
          <w:rFonts w:ascii="Arial" w:hAnsi="Arial" w:cs="Arial"/>
          <w:bCs/>
          <w:sz w:val="24"/>
          <w:szCs w:val="24"/>
          <w:lang w:val="es-GT"/>
        </w:rPr>
        <w:t>.</w:t>
      </w:r>
      <w:bookmarkEnd w:id="2"/>
    </w:p>
    <w:p w14:paraId="286D52F5" w14:textId="5CE531CB" w:rsidR="00317C30" w:rsidRPr="000C43A6" w:rsidRDefault="00317C30" w:rsidP="00317C30">
      <w:pPr>
        <w:pStyle w:val="Prrafodelista"/>
        <w:tabs>
          <w:tab w:val="left" w:pos="4080"/>
        </w:tabs>
        <w:ind w:left="785"/>
        <w:rPr>
          <w:rFonts w:ascii="Arial" w:hAnsi="Arial" w:cs="Arial"/>
          <w:bCs/>
          <w:sz w:val="24"/>
          <w:szCs w:val="24"/>
          <w:lang w:val="es-GT"/>
        </w:rPr>
      </w:pPr>
      <w:r>
        <w:rPr>
          <w:rFonts w:ascii="Arial" w:hAnsi="Arial" w:cs="Arial"/>
          <w:bCs/>
          <w:sz w:val="24"/>
          <w:szCs w:val="24"/>
          <w:lang w:val="es-GT"/>
        </w:rPr>
        <w:t>El nuevo coordinador será: Ligia Abril.</w:t>
      </w:r>
    </w:p>
    <w:p w14:paraId="35A810F9" w14:textId="575C95B1" w:rsidR="00317C30" w:rsidRPr="00317C30" w:rsidRDefault="00317C30" w:rsidP="00317C30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es-GT"/>
        </w:rPr>
      </w:pPr>
      <w:r w:rsidRPr="00317C30">
        <w:rPr>
          <w:rFonts w:ascii="Arial" w:hAnsi="Arial" w:cs="Arial"/>
          <w:b/>
          <w:sz w:val="24"/>
          <w:szCs w:val="24"/>
          <w:lang w:val="es-GT"/>
        </w:rPr>
        <w:t>Cambio de comunicador.</w:t>
      </w:r>
    </w:p>
    <w:p w14:paraId="728B36B6" w14:textId="10BDC71D" w:rsidR="00E86493" w:rsidRDefault="00317C30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r w:rsidRPr="00317C30">
        <w:rPr>
          <w:rFonts w:ascii="Arial" w:hAnsi="Arial" w:cs="Arial"/>
          <w:sz w:val="24"/>
          <w:szCs w:val="24"/>
          <w:lang w:val="es-GT"/>
        </w:rPr>
        <w:t xml:space="preserve">Se </w:t>
      </w:r>
      <w:r>
        <w:rPr>
          <w:rFonts w:ascii="Arial" w:hAnsi="Arial" w:cs="Arial"/>
          <w:sz w:val="24"/>
          <w:szCs w:val="24"/>
          <w:lang w:val="es-GT"/>
        </w:rPr>
        <w:t>cambio de</w:t>
      </w:r>
      <w:r w:rsidRPr="00317C30">
        <w:rPr>
          <w:rFonts w:ascii="Arial" w:hAnsi="Arial" w:cs="Arial"/>
          <w:sz w:val="24"/>
          <w:szCs w:val="24"/>
          <w:lang w:val="es-GT"/>
        </w:rPr>
        <w:t xml:space="preserve"> Ligia Abril</w:t>
      </w:r>
      <w:r>
        <w:rPr>
          <w:rFonts w:ascii="Arial" w:hAnsi="Arial" w:cs="Arial"/>
          <w:sz w:val="24"/>
          <w:szCs w:val="24"/>
          <w:lang w:val="es-GT"/>
        </w:rPr>
        <w:t xml:space="preserve"> a Conny Barrios</w:t>
      </w:r>
      <w:r w:rsidRPr="00317C30">
        <w:rPr>
          <w:rFonts w:ascii="Arial" w:hAnsi="Arial" w:cs="Arial"/>
          <w:sz w:val="24"/>
          <w:szCs w:val="24"/>
          <w:lang w:val="es-GT"/>
        </w:rPr>
        <w:t xml:space="preserve"> como la encargada de la comunicación con los demás</w:t>
      </w:r>
      <w:r>
        <w:rPr>
          <w:rFonts w:ascii="Arial" w:hAnsi="Arial" w:cs="Arial"/>
          <w:sz w:val="24"/>
          <w:szCs w:val="24"/>
          <w:lang w:val="es-GT"/>
        </w:rPr>
        <w:t xml:space="preserve"> </w:t>
      </w:r>
      <w:r w:rsidRPr="00317C30">
        <w:rPr>
          <w:rFonts w:ascii="Arial" w:hAnsi="Arial" w:cs="Arial"/>
          <w:sz w:val="24"/>
          <w:szCs w:val="24"/>
          <w:lang w:val="es-GT"/>
        </w:rPr>
        <w:t>grupos.</w:t>
      </w:r>
    </w:p>
    <w:p w14:paraId="5B8C6E9D" w14:textId="77777777" w:rsidR="0078069E" w:rsidRPr="00317C30" w:rsidRDefault="0078069E" w:rsidP="00317C30">
      <w:pPr>
        <w:pStyle w:val="Prrafodelista"/>
        <w:ind w:left="785"/>
        <w:rPr>
          <w:rFonts w:ascii="Arial" w:hAnsi="Arial" w:cs="Arial"/>
          <w:sz w:val="24"/>
          <w:szCs w:val="24"/>
          <w:lang w:val="es-GT"/>
        </w:rPr>
      </w:pPr>
      <w:bookmarkStart w:id="3" w:name="_GoBack"/>
      <w:bookmarkEnd w:id="3"/>
    </w:p>
    <w:tbl>
      <w:tblPr>
        <w:tblW w:w="9568" w:type="dxa"/>
        <w:tblInd w:w="-7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4"/>
        <w:gridCol w:w="8714"/>
      </w:tblGrid>
      <w:tr w:rsidR="008476AF" w:rsidRPr="00ED4FB2" w14:paraId="6559BFA3" w14:textId="77777777" w:rsidTr="008476AF">
        <w:trPr>
          <w:tblHeader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BED927" w14:textId="1E653042" w:rsidR="008476AF" w:rsidRPr="00ED4FB2" w:rsidRDefault="008476AF" w:rsidP="005D5BAE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19DA2E1" w14:textId="77777777" w:rsidR="008476AF" w:rsidRPr="00ED4FB2" w:rsidRDefault="008476AF" w:rsidP="00EF3B28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Comentarios y</w:t>
            </w:r>
            <w:r>
              <w:rPr>
                <w:rFonts w:cs="Arial"/>
                <w:b/>
                <w:szCs w:val="24"/>
              </w:rPr>
              <w:t>/</w:t>
            </w:r>
            <w:r w:rsidRPr="00ED4FB2">
              <w:rPr>
                <w:rFonts w:cs="Arial"/>
                <w:b/>
                <w:szCs w:val="24"/>
              </w:rPr>
              <w:t>o acuerdos</w:t>
            </w:r>
          </w:p>
        </w:tc>
      </w:tr>
      <w:tr w:rsidR="008476AF" w:rsidRPr="00ED4FB2" w14:paraId="715F7373" w14:textId="77777777" w:rsidTr="008476AF">
        <w:trPr>
          <w:trHeight w:val="541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19ABC7" w14:textId="77777777" w:rsidR="008476AF" w:rsidRPr="00ED4FB2" w:rsidRDefault="008476AF" w:rsidP="005622B6">
            <w:pPr>
              <w:snapToGrid w:val="0"/>
              <w:jc w:val="center"/>
              <w:rPr>
                <w:rFonts w:cs="Arial"/>
                <w:b/>
                <w:szCs w:val="24"/>
              </w:rPr>
            </w:pPr>
            <w:r w:rsidRPr="00ED4FB2">
              <w:rPr>
                <w:rFonts w:cs="Arial"/>
                <w:b/>
                <w:szCs w:val="24"/>
              </w:rPr>
              <w:t>1</w:t>
            </w:r>
          </w:p>
        </w:tc>
        <w:tc>
          <w:tcPr>
            <w:tcW w:w="8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6DFC9C8" w14:textId="5938290D" w:rsidR="008476AF" w:rsidRPr="008476AF" w:rsidRDefault="00317C30" w:rsidP="00DD346B">
            <w:pPr>
              <w:jc w:val="both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Todos los integrantes estuvieron de acuerdo con el cambio de coordinador.</w:t>
            </w:r>
          </w:p>
        </w:tc>
      </w:tr>
    </w:tbl>
    <w:p w14:paraId="719FB58A" w14:textId="77777777" w:rsidR="008476AF" w:rsidRDefault="008476AF" w:rsidP="00D712D6">
      <w:pPr>
        <w:spacing w:before="20" w:after="20"/>
        <w:rPr>
          <w:lang w:val="es-MX"/>
        </w:rPr>
      </w:pPr>
    </w:p>
    <w:p w14:paraId="35FC54B5" w14:textId="77777777" w:rsidR="00D712D6" w:rsidRDefault="00D712D6" w:rsidP="00D712D6">
      <w:pPr>
        <w:spacing w:before="20" w:after="20"/>
      </w:pPr>
    </w:p>
    <w:tbl>
      <w:tblPr>
        <w:tblW w:w="94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98"/>
      </w:tblGrid>
      <w:tr w:rsidR="00865ACF" w:rsidRPr="00865ACF" w14:paraId="02EFB916" w14:textId="77777777" w:rsidTr="008476AF">
        <w:trPr>
          <w:trHeight w:val="315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57896" w14:textId="37F69EAD" w:rsidR="00865ACF" w:rsidRPr="00BB629E" w:rsidRDefault="00DD346B" w:rsidP="00D712D6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GT"/>
              </w:rPr>
            </w:pPr>
            <w:r w:rsidRPr="008476AF">
              <w:rPr>
                <w:rFonts w:cs="Arial"/>
                <w:b/>
                <w:bCs/>
                <w:color w:val="000000"/>
                <w:szCs w:val="24"/>
                <w:lang w:eastAsia="es-GT"/>
              </w:rPr>
              <w:t>Participantes</w:t>
            </w:r>
            <w:r w:rsidR="008476AF" w:rsidRPr="008476AF">
              <w:rPr>
                <w:rFonts w:cs="Arial"/>
                <w:b/>
                <w:bCs/>
                <w:color w:val="000000"/>
                <w:szCs w:val="24"/>
                <w:lang w:eastAsia="es-GT"/>
              </w:rPr>
              <w:t xml:space="preserve"> </w:t>
            </w:r>
          </w:p>
        </w:tc>
      </w:tr>
      <w:tr w:rsidR="00D712D6" w:rsidRPr="000C43A6" w14:paraId="6612F112" w14:textId="77777777" w:rsidTr="008476AF">
        <w:trPr>
          <w:trHeight w:val="315"/>
        </w:trPr>
        <w:tc>
          <w:tcPr>
            <w:tcW w:w="9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E7DCEA" w14:textId="0D0D076A" w:rsidR="00D712D6" w:rsidRPr="000C43A6" w:rsidRDefault="000C43A6" w:rsidP="00D712D6">
            <w:pPr>
              <w:jc w:val="center"/>
              <w:rPr>
                <w:rFonts w:cs="Arial"/>
                <w:color w:val="000000"/>
                <w:szCs w:val="24"/>
                <w:lang w:eastAsia="es-GT"/>
              </w:rPr>
            </w:pPr>
            <w:r w:rsidRPr="000C43A6">
              <w:rPr>
                <w:rFonts w:cs="Arial"/>
                <w:color w:val="000000"/>
                <w:szCs w:val="24"/>
                <w:lang w:eastAsia="es-GT"/>
              </w:rPr>
              <w:t>Grupo #5 de análisis de sistemas II</w:t>
            </w:r>
          </w:p>
        </w:tc>
      </w:tr>
    </w:tbl>
    <w:p w14:paraId="78038930" w14:textId="77777777" w:rsidR="00FF45EB" w:rsidRDefault="00FF45EB" w:rsidP="00865ACF">
      <w:pPr>
        <w:spacing w:before="20" w:after="20"/>
        <w:rPr>
          <w:rFonts w:cs="Arial"/>
          <w:szCs w:val="24"/>
          <w:lang w:val="es-ES"/>
        </w:rPr>
      </w:pPr>
    </w:p>
    <w:p w14:paraId="7F001F7F" w14:textId="77777777" w:rsidR="00FF45EB" w:rsidRDefault="00FF45EB" w:rsidP="008476AF">
      <w:pPr>
        <w:spacing w:before="20" w:after="20"/>
        <w:rPr>
          <w:rFonts w:cs="Arial"/>
          <w:szCs w:val="24"/>
          <w:lang w:val="es-ES"/>
        </w:rPr>
      </w:pPr>
    </w:p>
    <w:sectPr w:rsidR="00FF45EB" w:rsidSect="00836F1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930" w:right="1418" w:bottom="567" w:left="1418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0129" w14:textId="77777777" w:rsidR="00500DDC" w:rsidRDefault="00500DDC">
      <w:r>
        <w:separator/>
      </w:r>
    </w:p>
  </w:endnote>
  <w:endnote w:type="continuationSeparator" w:id="0">
    <w:p w14:paraId="74D68D51" w14:textId="77777777" w:rsidR="00500DDC" w:rsidRDefault="0050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izQuadrata BT">
    <w:altName w:val="Arial Black"/>
    <w:charset w:val="00"/>
    <w:family w:val="swiss"/>
    <w:pitch w:val="variable"/>
    <w:sig w:usb0="00000007" w:usb1="00000000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9CE5" w14:textId="77777777" w:rsidR="00341BAA" w:rsidRDefault="00341BA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ACCB744" w14:textId="77777777" w:rsidR="00341BAA" w:rsidRDefault="00341BA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E883" w14:textId="77777777" w:rsidR="00805CAD" w:rsidRDefault="00805CAD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9E7D92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5ED8C9" w14:textId="77777777" w:rsidR="00805CAD" w:rsidRDefault="00805CA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8268" w14:textId="77777777" w:rsidR="00EF3B28" w:rsidRDefault="00EF3B28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Cs w:val="24"/>
      </w:rPr>
      <w:fldChar w:fldCharType="separate"/>
    </w:r>
    <w:r w:rsidR="00836F1D">
      <w:rPr>
        <w:b/>
        <w:bCs/>
        <w:noProof/>
      </w:rPr>
      <w:t>2</w:t>
    </w:r>
    <w:r>
      <w:rPr>
        <w:b/>
        <w:bCs/>
        <w:szCs w:val="24"/>
      </w:rPr>
      <w:fldChar w:fldCharType="end"/>
    </w:r>
  </w:p>
  <w:p w14:paraId="3973A32D" w14:textId="77777777" w:rsidR="00EF3B28" w:rsidRDefault="00EF3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5DDC8" w14:textId="77777777" w:rsidR="00500DDC" w:rsidRDefault="00500DDC">
      <w:r>
        <w:separator/>
      </w:r>
    </w:p>
  </w:footnote>
  <w:footnote w:type="continuationSeparator" w:id="0">
    <w:p w14:paraId="75FA3C01" w14:textId="77777777" w:rsidR="00500DDC" w:rsidRDefault="0050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766" w:type="dxa"/>
      <w:tblInd w:w="-601" w:type="dxa"/>
      <w:tblLook w:val="04A0" w:firstRow="1" w:lastRow="0" w:firstColumn="1" w:lastColumn="0" w:noHBand="0" w:noVBand="1"/>
    </w:tblPr>
    <w:tblGrid>
      <w:gridCol w:w="3066"/>
      <w:gridCol w:w="6287"/>
      <w:gridCol w:w="2413"/>
    </w:tblGrid>
    <w:tr w:rsidR="00C42E86" w14:paraId="76EDD1A4" w14:textId="77777777" w:rsidTr="00836F1D">
      <w:trPr>
        <w:trHeight w:val="1700"/>
      </w:trPr>
      <w:tc>
        <w:tcPr>
          <w:tcW w:w="1985" w:type="dxa"/>
          <w:shd w:val="clear" w:color="auto" w:fill="auto"/>
        </w:tcPr>
        <w:p w14:paraId="5364B986" w14:textId="77777777" w:rsidR="00C42E86" w:rsidRDefault="00174FAC" w:rsidP="0020756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86912" behindDoc="1" locked="0" layoutInCell="1" allowOverlap="1" wp14:anchorId="785DD244" wp14:editId="425868EC">
                <wp:simplePos x="0" y="0"/>
                <wp:positionH relativeFrom="column">
                  <wp:posOffset>-23495</wp:posOffset>
                </wp:positionH>
                <wp:positionV relativeFrom="paragraph">
                  <wp:posOffset>161925</wp:posOffset>
                </wp:positionV>
                <wp:extent cx="1808480" cy="904875"/>
                <wp:effectExtent l="0" t="0" r="1270" b="9525"/>
                <wp:wrapTopAndBottom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848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shd w:val="clear" w:color="auto" w:fill="auto"/>
        </w:tcPr>
        <w:p w14:paraId="5A2E1967" w14:textId="77777777" w:rsidR="00C42E86" w:rsidRPr="009744CA" w:rsidRDefault="00C42E86" w:rsidP="0020756A">
          <w:pPr>
            <w:jc w:val="center"/>
            <w:rPr>
              <w:b/>
            </w:rPr>
          </w:pPr>
        </w:p>
        <w:p w14:paraId="35916873" w14:textId="77777777" w:rsidR="00C42E86" w:rsidRPr="009744CA" w:rsidRDefault="00C42E86" w:rsidP="0020756A">
          <w:pPr>
            <w:jc w:val="center"/>
            <w:rPr>
              <w:b/>
              <w:sz w:val="28"/>
            </w:rPr>
          </w:pPr>
        </w:p>
        <w:p w14:paraId="2660CA10" w14:textId="21FD92B6" w:rsidR="00865ACF" w:rsidRDefault="00865ACF" w:rsidP="00865ACF">
          <w:pPr>
            <w:ind w:left="-108" w:right="-107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MINUTA</w:t>
          </w:r>
          <w:r w:rsidR="000C43A6">
            <w:rPr>
              <w:b/>
              <w:sz w:val="28"/>
            </w:rPr>
            <w:t xml:space="preserve"> #1</w:t>
          </w:r>
        </w:p>
        <w:p w14:paraId="5B2C1198" w14:textId="508A08DA" w:rsidR="00865ACF" w:rsidRDefault="00865ACF" w:rsidP="00865ACF">
          <w:pPr>
            <w:ind w:left="-108" w:right="-107"/>
            <w:jc w:val="center"/>
          </w:pPr>
          <w:r>
            <w:t xml:space="preserve">REUNION </w:t>
          </w:r>
          <w:r w:rsidR="000C43A6">
            <w:t>INTERNA</w:t>
          </w:r>
          <w:r>
            <w:t xml:space="preserve"> </w:t>
          </w:r>
          <w:r w:rsidR="00DD346B">
            <w:t>#</w:t>
          </w:r>
          <w:r w:rsidR="000C43A6">
            <w:t>1</w:t>
          </w:r>
        </w:p>
        <w:p w14:paraId="7C983E76" w14:textId="098CD6A3" w:rsidR="00C42E86" w:rsidRDefault="00C42E86" w:rsidP="008D431C">
          <w:pPr>
            <w:jc w:val="center"/>
          </w:pPr>
        </w:p>
      </w:tc>
      <w:tc>
        <w:tcPr>
          <w:tcW w:w="2693" w:type="dxa"/>
          <w:shd w:val="clear" w:color="auto" w:fill="auto"/>
        </w:tcPr>
        <w:p w14:paraId="77A13AC3" w14:textId="77777777" w:rsidR="00C42E86" w:rsidRDefault="00C42E86" w:rsidP="0020756A">
          <w:pPr>
            <w:pStyle w:val="Encabezado"/>
            <w:jc w:val="right"/>
          </w:pPr>
        </w:p>
        <w:p w14:paraId="7F583B74" w14:textId="77777777" w:rsidR="00C42E86" w:rsidRDefault="00C42E86" w:rsidP="0020756A">
          <w:pPr>
            <w:pStyle w:val="Encabezado"/>
            <w:jc w:val="right"/>
          </w:pPr>
          <w:r w:rsidRPr="00836F1D">
            <w:rPr>
              <w:color w:val="FFFFFF" w:themeColor="background1"/>
              <w:sz w:val="20"/>
            </w:rPr>
            <w:t>F__-v01-__-P__-v__</w:t>
          </w:r>
        </w:p>
      </w:tc>
    </w:tr>
  </w:tbl>
  <w:p w14:paraId="1C906E33" w14:textId="77777777" w:rsidR="00341BAA" w:rsidRPr="003B3C0D" w:rsidRDefault="00341BAA" w:rsidP="00C42E86">
    <w:pPr>
      <w:tabs>
        <w:tab w:val="left" w:pos="5245"/>
      </w:tabs>
      <w:ind w:right="-2"/>
      <w:jc w:val="both"/>
      <w:rPr>
        <w:rFonts w:ascii="Tahoma" w:hAnsi="Tahoma" w:cs="Tahom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601" w:type="dxa"/>
      <w:tblLook w:val="04A0" w:firstRow="1" w:lastRow="0" w:firstColumn="1" w:lastColumn="0" w:noHBand="0" w:noVBand="1"/>
    </w:tblPr>
    <w:tblGrid>
      <w:gridCol w:w="2694"/>
      <w:gridCol w:w="5670"/>
      <w:gridCol w:w="2693"/>
    </w:tblGrid>
    <w:tr w:rsidR="00B5479C" w14:paraId="1FB0852B" w14:textId="77777777" w:rsidTr="009744CA">
      <w:trPr>
        <w:trHeight w:val="1700"/>
      </w:trPr>
      <w:tc>
        <w:tcPr>
          <w:tcW w:w="2694" w:type="dxa"/>
          <w:shd w:val="clear" w:color="auto" w:fill="auto"/>
        </w:tcPr>
        <w:p w14:paraId="10FA1715" w14:textId="77777777" w:rsidR="00B5479C" w:rsidRDefault="00174FAC" w:rsidP="009744CA">
          <w:pPr>
            <w:pStyle w:val="Encabezado"/>
            <w:jc w:val="right"/>
          </w:pPr>
          <w:r>
            <w:rPr>
              <w:noProof/>
              <w:lang w:eastAsia="es-CR"/>
            </w:rPr>
            <w:drawing>
              <wp:anchor distT="0" distB="0" distL="114300" distR="114300" simplePos="0" relativeHeight="251657728" behindDoc="1" locked="0" layoutInCell="1" allowOverlap="1" wp14:anchorId="54BE0711" wp14:editId="1921EF25">
                <wp:simplePos x="0" y="0"/>
                <wp:positionH relativeFrom="column">
                  <wp:posOffset>-19685</wp:posOffset>
                </wp:positionH>
                <wp:positionV relativeFrom="paragraph">
                  <wp:posOffset>114935</wp:posOffset>
                </wp:positionV>
                <wp:extent cx="1104265" cy="645795"/>
                <wp:effectExtent l="0" t="0" r="635" b="1905"/>
                <wp:wrapTopAndBottom/>
                <wp:docPr id="4" name="Imagen 4" descr="logo TSE 400 pi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TSE 400 pi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  <w:shd w:val="clear" w:color="auto" w:fill="auto"/>
        </w:tcPr>
        <w:p w14:paraId="65544689" w14:textId="77777777" w:rsidR="00B5479C" w:rsidRPr="009744CA" w:rsidRDefault="00B5479C" w:rsidP="009744CA">
          <w:pPr>
            <w:jc w:val="center"/>
            <w:rPr>
              <w:b/>
            </w:rPr>
          </w:pPr>
        </w:p>
        <w:p w14:paraId="6D22E1AA" w14:textId="77777777" w:rsidR="00891777" w:rsidRPr="009744CA" w:rsidRDefault="00891777" w:rsidP="009744CA">
          <w:pPr>
            <w:jc w:val="center"/>
            <w:rPr>
              <w:b/>
              <w:sz w:val="28"/>
            </w:rPr>
          </w:pPr>
        </w:p>
        <w:p w14:paraId="6E38262C" w14:textId="77777777" w:rsidR="00B5479C" w:rsidRPr="009744CA" w:rsidRDefault="00136AB6" w:rsidP="0012453A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</w:t>
          </w:r>
          <w:r w:rsidR="00955C1A">
            <w:rPr>
              <w:b/>
              <w:sz w:val="28"/>
            </w:rPr>
            <w:t>DIGITE</w:t>
          </w:r>
          <w:r w:rsidR="0003080E">
            <w:rPr>
              <w:b/>
              <w:sz w:val="28"/>
            </w:rPr>
            <w:t xml:space="preserve"> </w:t>
          </w:r>
          <w:r w:rsidR="0012453A">
            <w:rPr>
              <w:b/>
              <w:sz w:val="28"/>
            </w:rPr>
            <w:t xml:space="preserve">EL </w:t>
          </w:r>
          <w:r w:rsidR="0003080E">
            <w:rPr>
              <w:b/>
              <w:sz w:val="28"/>
            </w:rPr>
            <w:t xml:space="preserve">NOMBRE DE UNIDAD ADMINISTRATIVA </w:t>
          </w:r>
          <w:r w:rsidR="00955C1A">
            <w:rPr>
              <w:b/>
              <w:sz w:val="28"/>
            </w:rPr>
            <w:t>(</w:t>
          </w:r>
          <w:r w:rsidR="0012453A">
            <w:rPr>
              <w:b/>
              <w:sz w:val="28"/>
            </w:rPr>
            <w:t xml:space="preserve">ARIAL 14 </w:t>
          </w:r>
          <w:r w:rsidR="0003080E">
            <w:rPr>
              <w:b/>
              <w:sz w:val="28"/>
            </w:rPr>
            <w:t>NEGRITA</w:t>
          </w:r>
          <w:r w:rsidR="00955C1A">
            <w:rPr>
              <w:b/>
              <w:sz w:val="28"/>
            </w:rPr>
            <w:t>)</w:t>
          </w:r>
        </w:p>
        <w:p w14:paraId="7B1D6A14" w14:textId="77777777" w:rsidR="00B5479C" w:rsidRDefault="00C10CE6" w:rsidP="00F13D80">
          <w:pPr>
            <w:jc w:val="center"/>
            <w:rPr>
              <w:b/>
            </w:rPr>
          </w:pPr>
          <w:r>
            <w:rPr>
              <w:b/>
            </w:rPr>
            <w:t xml:space="preserve">MINUTA </w:t>
          </w:r>
        </w:p>
        <w:p w14:paraId="327B8A76" w14:textId="77777777" w:rsidR="002335B0" w:rsidRDefault="00136AB6" w:rsidP="00136AB6">
          <w:pPr>
            <w:jc w:val="center"/>
          </w:pPr>
          <w:r>
            <w:rPr>
              <w:b/>
              <w:szCs w:val="28"/>
            </w:rPr>
            <w:t xml:space="preserve">REUNIÓN </w:t>
          </w:r>
          <w:r w:rsidR="002335B0" w:rsidRPr="007953FC">
            <w:rPr>
              <w:b/>
              <w:szCs w:val="28"/>
            </w:rPr>
            <w:t>EXTERNA No._______</w:t>
          </w:r>
        </w:p>
      </w:tc>
      <w:tc>
        <w:tcPr>
          <w:tcW w:w="2693" w:type="dxa"/>
          <w:shd w:val="clear" w:color="auto" w:fill="auto"/>
        </w:tcPr>
        <w:p w14:paraId="487B9AD2" w14:textId="77777777" w:rsidR="00B5479C" w:rsidRDefault="00B5479C" w:rsidP="009744CA">
          <w:pPr>
            <w:pStyle w:val="Encabezado"/>
            <w:jc w:val="right"/>
          </w:pPr>
        </w:p>
        <w:p w14:paraId="48EF4ED8" w14:textId="77777777" w:rsidR="005F7A8E" w:rsidRDefault="005F7A8E" w:rsidP="00955C1A">
          <w:pPr>
            <w:pStyle w:val="Encabezado"/>
            <w:jc w:val="right"/>
          </w:pPr>
          <w:r w:rsidRPr="009744CA">
            <w:rPr>
              <w:sz w:val="20"/>
            </w:rPr>
            <w:t>F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-v01-</w:t>
          </w:r>
          <w:r w:rsidR="00955C1A">
            <w:rPr>
              <w:sz w:val="20"/>
            </w:rPr>
            <w:t>_</w:t>
          </w:r>
          <w:r w:rsidR="0003080E">
            <w:rPr>
              <w:sz w:val="20"/>
            </w:rPr>
            <w:t>_</w:t>
          </w:r>
          <w:r w:rsidRPr="009744CA">
            <w:rPr>
              <w:sz w:val="20"/>
            </w:rPr>
            <w:t>-P</w:t>
          </w:r>
          <w:r w:rsidR="00955C1A">
            <w:rPr>
              <w:sz w:val="20"/>
            </w:rPr>
            <w:t>__</w:t>
          </w:r>
          <w:r w:rsidRPr="009744CA">
            <w:rPr>
              <w:sz w:val="20"/>
            </w:rPr>
            <w:t>-v</w:t>
          </w:r>
          <w:r w:rsidR="00955C1A">
            <w:rPr>
              <w:sz w:val="20"/>
            </w:rPr>
            <w:t>__</w:t>
          </w:r>
        </w:p>
      </w:tc>
    </w:tr>
  </w:tbl>
  <w:p w14:paraId="51F18E26" w14:textId="77777777" w:rsidR="00341BAA" w:rsidRDefault="00341BAA" w:rsidP="00C42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7D73C0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B7F1ABA"/>
    <w:multiLevelType w:val="hybridMultilevel"/>
    <w:tmpl w:val="1356510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B732E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7DA53FC"/>
    <w:multiLevelType w:val="hybridMultilevel"/>
    <w:tmpl w:val="AF62DADA"/>
    <w:lvl w:ilvl="0" w:tplc="C71060EC">
      <w:start w:val="1"/>
      <w:numFmt w:val="lowerLetter"/>
      <w:lvlText w:val="%1)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DEC3D05"/>
    <w:multiLevelType w:val="hybridMultilevel"/>
    <w:tmpl w:val="623E6BC4"/>
    <w:lvl w:ilvl="0" w:tplc="C5B67456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5" w:hanging="360"/>
      </w:pPr>
    </w:lvl>
    <w:lvl w:ilvl="2" w:tplc="100A001B" w:tentative="1">
      <w:start w:val="1"/>
      <w:numFmt w:val="lowerRoman"/>
      <w:lvlText w:val="%3."/>
      <w:lvlJc w:val="right"/>
      <w:pPr>
        <w:ind w:left="2225" w:hanging="180"/>
      </w:pPr>
    </w:lvl>
    <w:lvl w:ilvl="3" w:tplc="100A000F" w:tentative="1">
      <w:start w:val="1"/>
      <w:numFmt w:val="decimal"/>
      <w:lvlText w:val="%4."/>
      <w:lvlJc w:val="left"/>
      <w:pPr>
        <w:ind w:left="2945" w:hanging="360"/>
      </w:pPr>
    </w:lvl>
    <w:lvl w:ilvl="4" w:tplc="100A0019" w:tentative="1">
      <w:start w:val="1"/>
      <w:numFmt w:val="lowerLetter"/>
      <w:lvlText w:val="%5."/>
      <w:lvlJc w:val="left"/>
      <w:pPr>
        <w:ind w:left="3665" w:hanging="360"/>
      </w:pPr>
    </w:lvl>
    <w:lvl w:ilvl="5" w:tplc="100A001B" w:tentative="1">
      <w:start w:val="1"/>
      <w:numFmt w:val="lowerRoman"/>
      <w:lvlText w:val="%6."/>
      <w:lvlJc w:val="right"/>
      <w:pPr>
        <w:ind w:left="4385" w:hanging="180"/>
      </w:pPr>
    </w:lvl>
    <w:lvl w:ilvl="6" w:tplc="100A000F" w:tentative="1">
      <w:start w:val="1"/>
      <w:numFmt w:val="decimal"/>
      <w:lvlText w:val="%7."/>
      <w:lvlJc w:val="left"/>
      <w:pPr>
        <w:ind w:left="5105" w:hanging="360"/>
      </w:pPr>
    </w:lvl>
    <w:lvl w:ilvl="7" w:tplc="100A0019" w:tentative="1">
      <w:start w:val="1"/>
      <w:numFmt w:val="lowerLetter"/>
      <w:lvlText w:val="%8."/>
      <w:lvlJc w:val="left"/>
      <w:pPr>
        <w:ind w:left="5825" w:hanging="360"/>
      </w:pPr>
    </w:lvl>
    <w:lvl w:ilvl="8" w:tplc="1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42C53F70"/>
    <w:multiLevelType w:val="hybridMultilevel"/>
    <w:tmpl w:val="508EF26A"/>
    <w:lvl w:ilvl="0" w:tplc="50DC6766">
      <w:start w:val="3"/>
      <w:numFmt w:val="lowerLetter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F01DE"/>
    <w:multiLevelType w:val="hybridMultilevel"/>
    <w:tmpl w:val="5E0A43FC"/>
    <w:lvl w:ilvl="0" w:tplc="100A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5B175C3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753E74"/>
    <w:multiLevelType w:val="hybridMultilevel"/>
    <w:tmpl w:val="01F2DF96"/>
    <w:lvl w:ilvl="0" w:tplc="BACEF9F0">
      <w:start w:val="3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red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BE"/>
    <w:rsid w:val="0000266C"/>
    <w:rsid w:val="0003080E"/>
    <w:rsid w:val="000364F6"/>
    <w:rsid w:val="00047F99"/>
    <w:rsid w:val="00060DB9"/>
    <w:rsid w:val="00062CDA"/>
    <w:rsid w:val="00070C24"/>
    <w:rsid w:val="00080743"/>
    <w:rsid w:val="00080AE8"/>
    <w:rsid w:val="000901B4"/>
    <w:rsid w:val="00092C7F"/>
    <w:rsid w:val="00093104"/>
    <w:rsid w:val="000B204B"/>
    <w:rsid w:val="000B4467"/>
    <w:rsid w:val="000C277F"/>
    <w:rsid w:val="000C43A6"/>
    <w:rsid w:val="000D4889"/>
    <w:rsid w:val="000D4A26"/>
    <w:rsid w:val="000D6410"/>
    <w:rsid w:val="000F1228"/>
    <w:rsid w:val="000F6119"/>
    <w:rsid w:val="0011032C"/>
    <w:rsid w:val="0011041A"/>
    <w:rsid w:val="00112E2A"/>
    <w:rsid w:val="001131EF"/>
    <w:rsid w:val="00120650"/>
    <w:rsid w:val="00122BFB"/>
    <w:rsid w:val="0012453A"/>
    <w:rsid w:val="00124642"/>
    <w:rsid w:val="001256BA"/>
    <w:rsid w:val="0013358E"/>
    <w:rsid w:val="00134B60"/>
    <w:rsid w:val="00136AB6"/>
    <w:rsid w:val="00150431"/>
    <w:rsid w:val="0015799D"/>
    <w:rsid w:val="00161020"/>
    <w:rsid w:val="00166F61"/>
    <w:rsid w:val="00167311"/>
    <w:rsid w:val="0017020E"/>
    <w:rsid w:val="00171996"/>
    <w:rsid w:val="00174FAC"/>
    <w:rsid w:val="00180FDB"/>
    <w:rsid w:val="00183829"/>
    <w:rsid w:val="00184BDA"/>
    <w:rsid w:val="00190964"/>
    <w:rsid w:val="0019353C"/>
    <w:rsid w:val="00197B86"/>
    <w:rsid w:val="001A5B00"/>
    <w:rsid w:val="001B037F"/>
    <w:rsid w:val="001B088E"/>
    <w:rsid w:val="001B6354"/>
    <w:rsid w:val="001C1611"/>
    <w:rsid w:val="001C1994"/>
    <w:rsid w:val="001C6A64"/>
    <w:rsid w:val="001D25AE"/>
    <w:rsid w:val="001D57B8"/>
    <w:rsid w:val="001F1564"/>
    <w:rsid w:val="001F41F4"/>
    <w:rsid w:val="001F657C"/>
    <w:rsid w:val="0021185D"/>
    <w:rsid w:val="00220B98"/>
    <w:rsid w:val="0022734E"/>
    <w:rsid w:val="002335B0"/>
    <w:rsid w:val="0024643F"/>
    <w:rsid w:val="00252C4C"/>
    <w:rsid w:val="00257A52"/>
    <w:rsid w:val="002666FA"/>
    <w:rsid w:val="00275192"/>
    <w:rsid w:val="00281DF7"/>
    <w:rsid w:val="002838C5"/>
    <w:rsid w:val="002A1B4A"/>
    <w:rsid w:val="002B592E"/>
    <w:rsid w:val="002C15CC"/>
    <w:rsid w:val="002C4891"/>
    <w:rsid w:val="002D3310"/>
    <w:rsid w:val="002E10E5"/>
    <w:rsid w:val="002F6C7B"/>
    <w:rsid w:val="00301C49"/>
    <w:rsid w:val="00312F7C"/>
    <w:rsid w:val="00315C36"/>
    <w:rsid w:val="00317C30"/>
    <w:rsid w:val="003230E0"/>
    <w:rsid w:val="00326C90"/>
    <w:rsid w:val="00335E5A"/>
    <w:rsid w:val="00341BAA"/>
    <w:rsid w:val="00342DA6"/>
    <w:rsid w:val="00351857"/>
    <w:rsid w:val="0035217B"/>
    <w:rsid w:val="00364932"/>
    <w:rsid w:val="00366CFE"/>
    <w:rsid w:val="00376BDA"/>
    <w:rsid w:val="00376D75"/>
    <w:rsid w:val="00387FC5"/>
    <w:rsid w:val="003A51F1"/>
    <w:rsid w:val="003B3C0D"/>
    <w:rsid w:val="003C733F"/>
    <w:rsid w:val="003D17E8"/>
    <w:rsid w:val="003D40CE"/>
    <w:rsid w:val="003D60A7"/>
    <w:rsid w:val="003E27DE"/>
    <w:rsid w:val="003F4369"/>
    <w:rsid w:val="003F6142"/>
    <w:rsid w:val="004147DF"/>
    <w:rsid w:val="00430BB0"/>
    <w:rsid w:val="00432624"/>
    <w:rsid w:val="0043271F"/>
    <w:rsid w:val="00436440"/>
    <w:rsid w:val="00445E02"/>
    <w:rsid w:val="00452764"/>
    <w:rsid w:val="00454393"/>
    <w:rsid w:val="00461FD4"/>
    <w:rsid w:val="00475832"/>
    <w:rsid w:val="004D385F"/>
    <w:rsid w:val="004D4E6A"/>
    <w:rsid w:val="004D6535"/>
    <w:rsid w:val="004F5F60"/>
    <w:rsid w:val="004F79C0"/>
    <w:rsid w:val="00500DDC"/>
    <w:rsid w:val="00502659"/>
    <w:rsid w:val="00516DF5"/>
    <w:rsid w:val="00523561"/>
    <w:rsid w:val="00524D66"/>
    <w:rsid w:val="00543961"/>
    <w:rsid w:val="0054792A"/>
    <w:rsid w:val="00552009"/>
    <w:rsid w:val="005602D5"/>
    <w:rsid w:val="005622B6"/>
    <w:rsid w:val="00572FA5"/>
    <w:rsid w:val="005743EE"/>
    <w:rsid w:val="00576272"/>
    <w:rsid w:val="00577C2F"/>
    <w:rsid w:val="00597D4C"/>
    <w:rsid w:val="005A00C5"/>
    <w:rsid w:val="005B3F14"/>
    <w:rsid w:val="005B6CCD"/>
    <w:rsid w:val="005B732C"/>
    <w:rsid w:val="005C198D"/>
    <w:rsid w:val="005C1B9C"/>
    <w:rsid w:val="005D1E0A"/>
    <w:rsid w:val="005D4BBE"/>
    <w:rsid w:val="005D5BAE"/>
    <w:rsid w:val="005F7A8E"/>
    <w:rsid w:val="006004E0"/>
    <w:rsid w:val="0060149F"/>
    <w:rsid w:val="00604874"/>
    <w:rsid w:val="00611792"/>
    <w:rsid w:val="00625C75"/>
    <w:rsid w:val="0063340E"/>
    <w:rsid w:val="006357E0"/>
    <w:rsid w:val="00642403"/>
    <w:rsid w:val="00646BBE"/>
    <w:rsid w:val="006523FB"/>
    <w:rsid w:val="00653143"/>
    <w:rsid w:val="006569A9"/>
    <w:rsid w:val="00665325"/>
    <w:rsid w:val="00672D1B"/>
    <w:rsid w:val="00690780"/>
    <w:rsid w:val="006B2288"/>
    <w:rsid w:val="006B6D1B"/>
    <w:rsid w:val="006C19D4"/>
    <w:rsid w:val="006D4FEC"/>
    <w:rsid w:val="00702B40"/>
    <w:rsid w:val="00754DB3"/>
    <w:rsid w:val="0075650B"/>
    <w:rsid w:val="00762352"/>
    <w:rsid w:val="00762CBB"/>
    <w:rsid w:val="0077253C"/>
    <w:rsid w:val="0077426A"/>
    <w:rsid w:val="0078069E"/>
    <w:rsid w:val="007953FC"/>
    <w:rsid w:val="00797A85"/>
    <w:rsid w:val="007B1313"/>
    <w:rsid w:val="007B1E37"/>
    <w:rsid w:val="007B2A49"/>
    <w:rsid w:val="007B3B25"/>
    <w:rsid w:val="007C1EEE"/>
    <w:rsid w:val="007D073B"/>
    <w:rsid w:val="007D143B"/>
    <w:rsid w:val="007D17DC"/>
    <w:rsid w:val="007E08AC"/>
    <w:rsid w:val="007F275B"/>
    <w:rsid w:val="007F374B"/>
    <w:rsid w:val="00805CAD"/>
    <w:rsid w:val="00814154"/>
    <w:rsid w:val="00823C73"/>
    <w:rsid w:val="00823DD8"/>
    <w:rsid w:val="00836F1D"/>
    <w:rsid w:val="00841B77"/>
    <w:rsid w:val="008440CE"/>
    <w:rsid w:val="008476AF"/>
    <w:rsid w:val="00847DDD"/>
    <w:rsid w:val="00851825"/>
    <w:rsid w:val="00865ACF"/>
    <w:rsid w:val="008826A3"/>
    <w:rsid w:val="00887FE1"/>
    <w:rsid w:val="00891777"/>
    <w:rsid w:val="008A2799"/>
    <w:rsid w:val="008A494A"/>
    <w:rsid w:val="008A5403"/>
    <w:rsid w:val="008A72FA"/>
    <w:rsid w:val="008B75D2"/>
    <w:rsid w:val="008C7491"/>
    <w:rsid w:val="008D291A"/>
    <w:rsid w:val="008D431C"/>
    <w:rsid w:val="008D516C"/>
    <w:rsid w:val="008E77FD"/>
    <w:rsid w:val="008F1B04"/>
    <w:rsid w:val="008F33E0"/>
    <w:rsid w:val="00900FE0"/>
    <w:rsid w:val="0090144C"/>
    <w:rsid w:val="00904126"/>
    <w:rsid w:val="00905522"/>
    <w:rsid w:val="00906427"/>
    <w:rsid w:val="00941A03"/>
    <w:rsid w:val="009457BA"/>
    <w:rsid w:val="00953630"/>
    <w:rsid w:val="00955C1A"/>
    <w:rsid w:val="00960343"/>
    <w:rsid w:val="0096643E"/>
    <w:rsid w:val="00970CC9"/>
    <w:rsid w:val="009744CA"/>
    <w:rsid w:val="0097691A"/>
    <w:rsid w:val="009A6B02"/>
    <w:rsid w:val="009B5F64"/>
    <w:rsid w:val="009E7D92"/>
    <w:rsid w:val="00A003D3"/>
    <w:rsid w:val="00A14BCD"/>
    <w:rsid w:val="00A1519F"/>
    <w:rsid w:val="00A17673"/>
    <w:rsid w:val="00A31A2E"/>
    <w:rsid w:val="00A32825"/>
    <w:rsid w:val="00A33882"/>
    <w:rsid w:val="00A573CD"/>
    <w:rsid w:val="00A65CC5"/>
    <w:rsid w:val="00A77949"/>
    <w:rsid w:val="00A8303D"/>
    <w:rsid w:val="00A835EA"/>
    <w:rsid w:val="00A84FC2"/>
    <w:rsid w:val="00A85490"/>
    <w:rsid w:val="00A9721B"/>
    <w:rsid w:val="00AA1F80"/>
    <w:rsid w:val="00AA232A"/>
    <w:rsid w:val="00AA6E62"/>
    <w:rsid w:val="00AB31A0"/>
    <w:rsid w:val="00AC74B0"/>
    <w:rsid w:val="00AD6B33"/>
    <w:rsid w:val="00AF45C3"/>
    <w:rsid w:val="00AF5BAD"/>
    <w:rsid w:val="00B02B22"/>
    <w:rsid w:val="00B12F45"/>
    <w:rsid w:val="00B136AC"/>
    <w:rsid w:val="00B13C2D"/>
    <w:rsid w:val="00B303B0"/>
    <w:rsid w:val="00B33413"/>
    <w:rsid w:val="00B41219"/>
    <w:rsid w:val="00B429E4"/>
    <w:rsid w:val="00B43D69"/>
    <w:rsid w:val="00B4515A"/>
    <w:rsid w:val="00B52514"/>
    <w:rsid w:val="00B5479C"/>
    <w:rsid w:val="00B662CF"/>
    <w:rsid w:val="00B712F4"/>
    <w:rsid w:val="00B95F7E"/>
    <w:rsid w:val="00BA2843"/>
    <w:rsid w:val="00BA6569"/>
    <w:rsid w:val="00BB1336"/>
    <w:rsid w:val="00BB629E"/>
    <w:rsid w:val="00BD1C15"/>
    <w:rsid w:val="00BD4128"/>
    <w:rsid w:val="00BD7278"/>
    <w:rsid w:val="00BE15B6"/>
    <w:rsid w:val="00BE4A0F"/>
    <w:rsid w:val="00BE5383"/>
    <w:rsid w:val="00BF54B8"/>
    <w:rsid w:val="00C050A3"/>
    <w:rsid w:val="00C06EB8"/>
    <w:rsid w:val="00C10CE6"/>
    <w:rsid w:val="00C1112A"/>
    <w:rsid w:val="00C11DAB"/>
    <w:rsid w:val="00C17D1E"/>
    <w:rsid w:val="00C25B9E"/>
    <w:rsid w:val="00C34DDA"/>
    <w:rsid w:val="00C377B3"/>
    <w:rsid w:val="00C4259F"/>
    <w:rsid w:val="00C42E86"/>
    <w:rsid w:val="00C43BB3"/>
    <w:rsid w:val="00C4591E"/>
    <w:rsid w:val="00C66CAC"/>
    <w:rsid w:val="00C71559"/>
    <w:rsid w:val="00C8005F"/>
    <w:rsid w:val="00C85D72"/>
    <w:rsid w:val="00CA44FC"/>
    <w:rsid w:val="00CA76F2"/>
    <w:rsid w:val="00CD0732"/>
    <w:rsid w:val="00CD6C5A"/>
    <w:rsid w:val="00CE434C"/>
    <w:rsid w:val="00D12BB8"/>
    <w:rsid w:val="00D1406A"/>
    <w:rsid w:val="00D21B3F"/>
    <w:rsid w:val="00D21D60"/>
    <w:rsid w:val="00D22E74"/>
    <w:rsid w:val="00D23F86"/>
    <w:rsid w:val="00D2487E"/>
    <w:rsid w:val="00D34FDF"/>
    <w:rsid w:val="00D543BA"/>
    <w:rsid w:val="00D712D6"/>
    <w:rsid w:val="00D805AB"/>
    <w:rsid w:val="00D837F3"/>
    <w:rsid w:val="00D85EE4"/>
    <w:rsid w:val="00D94111"/>
    <w:rsid w:val="00D95759"/>
    <w:rsid w:val="00DB22E0"/>
    <w:rsid w:val="00DB5F42"/>
    <w:rsid w:val="00DD346B"/>
    <w:rsid w:val="00DD412E"/>
    <w:rsid w:val="00DF2AF7"/>
    <w:rsid w:val="00DF32C7"/>
    <w:rsid w:val="00E01A42"/>
    <w:rsid w:val="00E216AF"/>
    <w:rsid w:val="00E22344"/>
    <w:rsid w:val="00E22563"/>
    <w:rsid w:val="00E27CAF"/>
    <w:rsid w:val="00E449FF"/>
    <w:rsid w:val="00E510A3"/>
    <w:rsid w:val="00E57B35"/>
    <w:rsid w:val="00E65D1A"/>
    <w:rsid w:val="00E7075C"/>
    <w:rsid w:val="00E7476F"/>
    <w:rsid w:val="00E7653C"/>
    <w:rsid w:val="00E86493"/>
    <w:rsid w:val="00E94421"/>
    <w:rsid w:val="00EA0A2D"/>
    <w:rsid w:val="00EA4065"/>
    <w:rsid w:val="00EB4973"/>
    <w:rsid w:val="00EC733D"/>
    <w:rsid w:val="00ED4FB2"/>
    <w:rsid w:val="00EF21E0"/>
    <w:rsid w:val="00EF3B28"/>
    <w:rsid w:val="00F06105"/>
    <w:rsid w:val="00F067A8"/>
    <w:rsid w:val="00F100CF"/>
    <w:rsid w:val="00F13D80"/>
    <w:rsid w:val="00F13E6B"/>
    <w:rsid w:val="00F16872"/>
    <w:rsid w:val="00F2451C"/>
    <w:rsid w:val="00F2555D"/>
    <w:rsid w:val="00F306C9"/>
    <w:rsid w:val="00F31530"/>
    <w:rsid w:val="00F33698"/>
    <w:rsid w:val="00F36986"/>
    <w:rsid w:val="00F55BB6"/>
    <w:rsid w:val="00F62CCF"/>
    <w:rsid w:val="00F633CD"/>
    <w:rsid w:val="00F710D0"/>
    <w:rsid w:val="00F71887"/>
    <w:rsid w:val="00F71C28"/>
    <w:rsid w:val="00F813BF"/>
    <w:rsid w:val="00F8742C"/>
    <w:rsid w:val="00F935E7"/>
    <w:rsid w:val="00F95747"/>
    <w:rsid w:val="00FA19D1"/>
    <w:rsid w:val="00FB0EBE"/>
    <w:rsid w:val="00FE75B4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red,gray"/>
    </o:shapedefaults>
    <o:shapelayout v:ext="edit">
      <o:idmap v:ext="edit" data="1"/>
    </o:shapelayout>
  </w:shapeDefaults>
  <w:decimalSymbol w:val="."/>
  <w:listSeparator w:val=";"/>
  <w14:docId w14:val="418665C0"/>
  <w15:docId w15:val="{EEF7F6F6-1C1F-49B0-886E-0B7402D9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B02"/>
    <w:rPr>
      <w:rFonts w:ascii="Arial" w:hAnsi="Arial"/>
      <w:sz w:val="24"/>
      <w:lang w:val="es-GT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outlineLvl w:val="1"/>
    </w:pPr>
    <w:rPr>
      <w:rFonts w:ascii="Tahoma" w:hAnsi="Tahoma"/>
      <w:lang w:val="es-MX"/>
    </w:rPr>
  </w:style>
  <w:style w:type="paragraph" w:styleId="Ttulo3">
    <w:name w:val="heading 3"/>
    <w:basedOn w:val="Normal"/>
    <w:next w:val="Normal"/>
    <w:qFormat/>
    <w:pPr>
      <w:keepNext/>
      <w:ind w:left="426" w:right="162"/>
      <w:jc w:val="both"/>
      <w:outlineLvl w:val="2"/>
    </w:pPr>
    <w:rPr>
      <w:rFonts w:ascii="Tahoma" w:hAnsi="Tahoma" w:cs="Tahoma"/>
      <w:b/>
      <w:bCs/>
      <w:i/>
      <w:iCs/>
      <w:lang w:val="es-MX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</w:tabs>
      <w:ind w:right="162"/>
      <w:outlineLvl w:val="3"/>
    </w:pPr>
    <w:rPr>
      <w:rFonts w:ascii="Tahoma" w:hAnsi="Tahoma" w:cs="Tahoma"/>
      <w:i/>
      <w:iCs/>
      <w:sz w:val="18"/>
    </w:rPr>
  </w:style>
  <w:style w:type="paragraph" w:styleId="Ttulo5">
    <w:name w:val="heading 5"/>
    <w:basedOn w:val="Normal"/>
    <w:next w:val="Normal"/>
    <w:qFormat/>
    <w:pPr>
      <w:keepNext/>
      <w:tabs>
        <w:tab w:val="left" w:pos="709"/>
      </w:tabs>
      <w:jc w:val="center"/>
      <w:outlineLvl w:val="4"/>
    </w:pPr>
    <w:rPr>
      <w:b/>
      <w:i/>
      <w:sz w:val="26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26" w:right="162"/>
      <w:jc w:val="both"/>
      <w:outlineLvl w:val="5"/>
    </w:pPr>
    <w:rPr>
      <w:rFonts w:ascii="Tahoma" w:hAnsi="Tahoma" w:cs="Tahoma"/>
    </w:rPr>
  </w:style>
  <w:style w:type="paragraph" w:styleId="Ttulo7">
    <w:name w:val="heading 7"/>
    <w:basedOn w:val="Normal"/>
    <w:next w:val="Normal"/>
    <w:qFormat/>
    <w:pPr>
      <w:keepNext/>
      <w:tabs>
        <w:tab w:val="left" w:pos="993"/>
        <w:tab w:val="left" w:pos="5387"/>
      </w:tabs>
      <w:ind w:left="426" w:right="162"/>
      <w:outlineLvl w:val="6"/>
    </w:pPr>
    <w:rPr>
      <w:rFonts w:ascii="Tahoma" w:hAnsi="Tahoma" w:cs="Tahoma"/>
      <w:b/>
      <w:bCs/>
      <w:i/>
      <w:iCs/>
      <w:sz w:val="22"/>
    </w:rPr>
  </w:style>
  <w:style w:type="paragraph" w:styleId="Ttulo8">
    <w:name w:val="heading 8"/>
    <w:basedOn w:val="Normal"/>
    <w:next w:val="Normal"/>
    <w:qFormat/>
    <w:pPr>
      <w:keepNext/>
      <w:tabs>
        <w:tab w:val="left" w:pos="921"/>
        <w:tab w:val="left" w:pos="2905"/>
        <w:tab w:val="left" w:pos="5536"/>
        <w:tab w:val="left" w:pos="7842"/>
      </w:tabs>
      <w:outlineLvl w:val="7"/>
    </w:pPr>
    <w:rPr>
      <w:rFonts w:ascii="Tahoma" w:hAnsi="Tahoma" w:cs="Tahoma"/>
      <w:i/>
      <w:iCs/>
      <w:sz w:val="18"/>
    </w:rPr>
  </w:style>
  <w:style w:type="paragraph" w:styleId="Ttulo9">
    <w:name w:val="heading 9"/>
    <w:basedOn w:val="Normal"/>
    <w:next w:val="Normal"/>
    <w:qFormat/>
    <w:pPr>
      <w:keepNext/>
      <w:tabs>
        <w:tab w:val="left" w:pos="7371"/>
      </w:tabs>
      <w:ind w:left="567" w:right="617"/>
      <w:jc w:val="both"/>
      <w:outlineLvl w:val="8"/>
    </w:pPr>
    <w:rPr>
      <w:rFonts w:ascii="Bookman Old Style" w:hAnsi="Bookman Old Style"/>
      <w:b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90"/>
      <w:jc w:val="center"/>
    </w:pPr>
    <w:rPr>
      <w:rFonts w:ascii="FrizQuadrata BT" w:hAnsi="FrizQuadrata BT"/>
      <w:b/>
      <w:sz w:val="18"/>
      <w:lang w:val="es-MX"/>
    </w:rPr>
  </w:style>
  <w:style w:type="paragraph" w:styleId="Sangradetextonormal">
    <w:name w:val="Body Text Indent"/>
    <w:basedOn w:val="Normal"/>
    <w:pPr>
      <w:ind w:firstLine="567"/>
    </w:pPr>
    <w:rPr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Arial" w:hAnsi="Arial"/>
      <w:sz w:val="24"/>
      <w:lang w:val="en-US" w:eastAsia="en-US" w:bidi="ar-SA"/>
    </w:rPr>
  </w:style>
  <w:style w:type="paragraph" w:styleId="Textoindependiente3">
    <w:name w:val="Body Text 3"/>
    <w:basedOn w:val="Normal"/>
    <w:pPr>
      <w:tabs>
        <w:tab w:val="left" w:pos="426"/>
      </w:tabs>
    </w:pPr>
    <w:rPr>
      <w:rFonts w:ascii="Tahoma" w:hAnsi="Tahoma" w:cs="Tahoma"/>
      <w:i/>
      <w:iCs/>
      <w:sz w:val="40"/>
    </w:rPr>
  </w:style>
  <w:style w:type="character" w:styleId="Hipervnculo">
    <w:name w:val="Hyperlink"/>
    <w:rPr>
      <w:rFonts w:ascii="Arial" w:hAnsi="Arial"/>
      <w:color w:val="0000FF"/>
      <w:sz w:val="24"/>
      <w:u w:val="single"/>
      <w:lang w:val="en-US" w:eastAsia="en-US" w:bidi="ar-SA"/>
    </w:rPr>
  </w:style>
  <w:style w:type="paragraph" w:styleId="Textoindependiente2">
    <w:name w:val="Body Text 2"/>
    <w:basedOn w:val="Normal"/>
    <w:pPr>
      <w:tabs>
        <w:tab w:val="left" w:pos="-720"/>
      </w:tabs>
      <w:suppressAutoHyphens/>
      <w:spacing w:line="360" w:lineRule="auto"/>
      <w:jc w:val="both"/>
    </w:pPr>
    <w:rPr>
      <w:lang w:val="es-ES_trad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val="es-MX" w:eastAsia="es-MX"/>
    </w:rPr>
  </w:style>
  <w:style w:type="paragraph" w:customStyle="1" w:styleId="Organizacin">
    <w:name w:val="Organización"/>
    <w:basedOn w:val="Textoindependiente"/>
    <w:next w:val="Fecha"/>
    <w:pPr>
      <w:keepLines/>
      <w:framePr w:w="8640" w:h="1440" w:wrap="notBeside" w:vAnchor="page" w:hAnchor="margin" w:xAlign="center" w:y="889"/>
      <w:spacing w:after="40" w:line="240" w:lineRule="atLeast"/>
    </w:pPr>
    <w:rPr>
      <w:rFonts w:ascii="Garamond" w:hAnsi="Garamond"/>
      <w:b w:val="0"/>
      <w:caps/>
      <w:spacing w:val="75"/>
      <w:kern w:val="18"/>
      <w:sz w:val="21"/>
      <w:lang w:val="es-ES" w:eastAsia="en-US"/>
    </w:rPr>
  </w:style>
  <w:style w:type="paragraph" w:customStyle="1" w:styleId="Remite">
    <w:name w:val="Remite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es-ES" w:eastAsia="en-US"/>
    </w:rPr>
  </w:style>
  <w:style w:type="paragraph" w:styleId="Fecha">
    <w:name w:val="Date"/>
    <w:basedOn w:val="Normal"/>
    <w:next w:val="Normal"/>
  </w:style>
  <w:style w:type="paragraph" w:customStyle="1" w:styleId="DefaultParagraphFontParaCharCharCharCharCharCharCharCharCharCharCharCharCharCarCarCarCarCarCar">
    <w:name w:val="Default Paragraph Font Para Char Char Char Char Char Char Char Char Char Char Char Char Char Car Car Car Car Car Car"/>
    <w:basedOn w:val="Normal"/>
    <w:autoRedefine/>
    <w:rsid w:val="008D291A"/>
    <w:pPr>
      <w:spacing w:after="160" w:line="240" w:lineRule="exact"/>
    </w:pPr>
    <w:rPr>
      <w:lang w:val="en-US" w:eastAsia="en-US"/>
    </w:rPr>
  </w:style>
  <w:style w:type="character" w:customStyle="1" w:styleId="EncabezadoCar">
    <w:name w:val="Encabezado Car"/>
    <w:link w:val="Encabezado"/>
    <w:rsid w:val="008F1B04"/>
    <w:rPr>
      <w:rFonts w:ascii="Arial" w:hAnsi="Arial"/>
      <w:sz w:val="24"/>
      <w:lang w:val="es-CR" w:eastAsia="es-ES" w:bidi="ar-SA"/>
    </w:rPr>
  </w:style>
  <w:style w:type="paragraph" w:customStyle="1" w:styleId="Nombredireccininterior">
    <w:name w:val="Nombre dirección interior"/>
    <w:basedOn w:val="Normal"/>
    <w:next w:val="Normal"/>
    <w:rsid w:val="00AA1F80"/>
    <w:pPr>
      <w:spacing w:before="220" w:line="240" w:lineRule="atLeast"/>
      <w:jc w:val="both"/>
    </w:pPr>
    <w:rPr>
      <w:rFonts w:eastAsia="Batang"/>
      <w:kern w:val="18"/>
      <w:lang w:val="es-ES" w:eastAsia="en-US"/>
    </w:rPr>
  </w:style>
  <w:style w:type="table" w:styleId="Tablaconcuadrcula">
    <w:name w:val="Table Grid"/>
    <w:basedOn w:val="Tablanormal"/>
    <w:uiPriority w:val="59"/>
    <w:rsid w:val="005B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583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E86493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character" w:customStyle="1" w:styleId="Ttulo2Car">
    <w:name w:val="Título 2 Car"/>
    <w:link w:val="Ttulo2"/>
    <w:rsid w:val="00E86493"/>
    <w:rPr>
      <w:rFonts w:ascii="Tahoma" w:hAnsi="Tahoma"/>
      <w:sz w:val="24"/>
      <w:lang w:val="es-MX" w:eastAsia="es-ES"/>
    </w:rPr>
  </w:style>
  <w:style w:type="character" w:customStyle="1" w:styleId="PiedepginaCar">
    <w:name w:val="Pie de página Car"/>
    <w:link w:val="Piedepgina"/>
    <w:uiPriority w:val="99"/>
    <w:rsid w:val="00805CAD"/>
    <w:rPr>
      <w:rFonts w:ascii="Arial" w:hAnsi="Arial"/>
      <w:sz w:val="24"/>
      <w:lang w:eastAsia="es-ES"/>
    </w:rPr>
  </w:style>
  <w:style w:type="character" w:styleId="Refdecomentario">
    <w:name w:val="annotation reference"/>
    <w:uiPriority w:val="99"/>
    <w:semiHidden/>
    <w:unhideWhenUsed/>
    <w:rsid w:val="00955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C1A"/>
    <w:rPr>
      <w:sz w:val="20"/>
    </w:rPr>
  </w:style>
  <w:style w:type="character" w:customStyle="1" w:styleId="TextocomentarioCar">
    <w:name w:val="Texto comentario Car"/>
    <w:link w:val="Textocomentario"/>
    <w:uiPriority w:val="99"/>
    <w:semiHidden/>
    <w:rsid w:val="00955C1A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C1A"/>
    <w:rPr>
      <w:rFonts w:ascii="Arial" w:hAnsi="Arial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anp\AppData\Local\Temp\b.Plantilla%20para%20minutas%20de%20reun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b.Plantilla para minutas de reuniones</Template>
  <TotalTime>32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TSE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Perez</dc:creator>
  <cp:lastModifiedBy>154555 - CONNY MARÍA BARRIOS MORENO</cp:lastModifiedBy>
  <cp:revision>7</cp:revision>
  <cp:lastPrinted>2019-09-05T14:32:00Z</cp:lastPrinted>
  <dcterms:created xsi:type="dcterms:W3CDTF">2019-07-24T22:58:00Z</dcterms:created>
  <dcterms:modified xsi:type="dcterms:W3CDTF">2019-09-05T14:32:00Z</dcterms:modified>
</cp:coreProperties>
</file>